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61F2" w14:textId="77777777" w:rsidR="006F1C75" w:rsidRPr="005E7AC4" w:rsidRDefault="006F1C75">
      <w:pPr>
        <w:pStyle w:val="Header"/>
        <w:tabs>
          <w:tab w:val="clear" w:pos="4153"/>
          <w:tab w:val="clear" w:pos="8306"/>
        </w:tabs>
      </w:pPr>
    </w:p>
    <w:tbl>
      <w:tblPr>
        <w:tblW w:w="10208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1276"/>
        <w:gridCol w:w="1136"/>
        <w:gridCol w:w="112"/>
        <w:gridCol w:w="28"/>
        <w:gridCol w:w="1276"/>
        <w:gridCol w:w="1913"/>
        <w:gridCol w:w="73"/>
        <w:gridCol w:w="141"/>
        <w:gridCol w:w="709"/>
        <w:gridCol w:w="142"/>
        <w:gridCol w:w="142"/>
        <w:gridCol w:w="283"/>
        <w:gridCol w:w="214"/>
        <w:gridCol w:w="70"/>
        <w:gridCol w:w="141"/>
        <w:gridCol w:w="1278"/>
      </w:tblGrid>
      <w:tr w:rsidR="001062EE" w:rsidRPr="005E7AC4" w14:paraId="285B8037" w14:textId="77777777" w:rsidTr="00AC7BE7">
        <w:trPr>
          <w:cantSplit/>
          <w:trHeight w:hRule="exact" w:val="200"/>
        </w:trPr>
        <w:tc>
          <w:tcPr>
            <w:tcW w:w="2550" w:type="dxa"/>
            <w:gridSpan w:val="2"/>
            <w:tcBorders>
              <w:top w:val="single" w:sz="18" w:space="0" w:color="auto"/>
              <w:left w:val="single" w:sz="12" w:space="0" w:color="auto"/>
              <w:right w:val="single" w:sz="2" w:space="0" w:color="auto"/>
            </w:tcBorders>
          </w:tcPr>
          <w:p w14:paraId="55C77640" w14:textId="77777777" w:rsidR="001062EE" w:rsidRPr="005E7AC4" w:rsidRDefault="001062EE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Til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14:paraId="60106052" w14:textId="77777777" w:rsidR="001062EE" w:rsidRPr="005E7AC4" w:rsidRDefault="001062EE">
            <w:pPr>
              <w:ind w:left="57"/>
              <w:rPr>
                <w:rFonts w:ascii="Arial" w:hAnsi="Arial"/>
                <w:sz w:val="14"/>
              </w:rPr>
            </w:pPr>
            <w:proofErr w:type="spellStart"/>
            <w:r w:rsidRPr="005E7AC4">
              <w:rPr>
                <w:rFonts w:ascii="Arial" w:hAnsi="Arial"/>
                <w:sz w:val="14"/>
              </w:rPr>
              <w:t>Udarb</w:t>
            </w:r>
            <w:proofErr w:type="spellEnd"/>
            <w:r w:rsidRPr="005E7AC4">
              <w:rPr>
                <w:rFonts w:ascii="Arial" w:hAnsi="Arial"/>
                <w:sz w:val="14"/>
              </w:rPr>
              <w:t>. af</w:t>
            </w:r>
          </w:p>
        </w:tc>
        <w:tc>
          <w:tcPr>
            <w:tcW w:w="3402" w:type="dxa"/>
            <w:gridSpan w:val="5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14:paraId="6F4C1948" w14:textId="77777777" w:rsidR="001062EE" w:rsidRPr="005E7AC4" w:rsidRDefault="001062EE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Dato</w:t>
            </w:r>
          </w:p>
        </w:tc>
        <w:tc>
          <w:tcPr>
            <w:tcW w:w="1631" w:type="dxa"/>
            <w:gridSpan w:val="6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5572C3C9" w14:textId="77777777" w:rsidR="001062EE" w:rsidRPr="005E7AC4" w:rsidRDefault="001062EE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TASK nr.</w:t>
            </w:r>
          </w:p>
        </w:tc>
        <w:tc>
          <w:tcPr>
            <w:tcW w:w="1489" w:type="dxa"/>
            <w:gridSpan w:val="3"/>
            <w:tcBorders>
              <w:top w:val="single" w:sz="18" w:space="0" w:color="auto"/>
              <w:left w:val="single" w:sz="2" w:space="0" w:color="auto"/>
            </w:tcBorders>
            <w:shd w:val="clear" w:color="auto" w:fill="auto"/>
          </w:tcPr>
          <w:p w14:paraId="2ECDCDC3" w14:textId="77777777" w:rsidR="001062EE" w:rsidRPr="005E7AC4" w:rsidRDefault="001062EE" w:rsidP="006F1C75">
            <w:pPr>
              <w:ind w:left="57"/>
              <w:rPr>
                <w:rFonts w:ascii="Arial" w:hAnsi="Arial"/>
                <w:sz w:val="14"/>
              </w:rPr>
            </w:pPr>
            <w:proofErr w:type="spellStart"/>
            <w:r w:rsidRPr="005E7AC4">
              <w:rPr>
                <w:rFonts w:ascii="Arial" w:hAnsi="Arial"/>
                <w:sz w:val="14"/>
              </w:rPr>
              <w:t>Working</w:t>
            </w:r>
            <w:proofErr w:type="spellEnd"/>
            <w:r w:rsidRPr="005E7AC4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5E7AC4">
              <w:rPr>
                <w:rFonts w:ascii="Arial" w:hAnsi="Arial"/>
                <w:sz w:val="14"/>
              </w:rPr>
              <w:t>Area</w:t>
            </w:r>
            <w:proofErr w:type="spellEnd"/>
          </w:p>
        </w:tc>
      </w:tr>
      <w:tr w:rsidR="001062EE" w:rsidRPr="005E7AC4" w14:paraId="44321314" w14:textId="77777777" w:rsidTr="00B75EF9">
        <w:trPr>
          <w:cantSplit/>
          <w:trHeight w:hRule="exact" w:val="280"/>
        </w:trPr>
        <w:tc>
          <w:tcPr>
            <w:tcW w:w="2550" w:type="dxa"/>
            <w:gridSpan w:val="2"/>
            <w:tcBorders>
              <w:left w:val="single" w:sz="12" w:space="0" w:color="auto"/>
            </w:tcBorders>
          </w:tcPr>
          <w:p w14:paraId="595297AB" w14:textId="77777777" w:rsidR="001062EE" w:rsidRPr="005E7AC4" w:rsidRDefault="00967478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t>Værksted</w:t>
            </w:r>
          </w:p>
        </w:tc>
        <w:tc>
          <w:tcPr>
            <w:tcW w:w="1136" w:type="dxa"/>
          </w:tcPr>
          <w:sdt>
            <w:sdtPr>
              <w:rPr>
                <w:sz w:val="20"/>
              </w:rPr>
              <w:alias w:val="Taskmanagers initials"/>
              <w:tag w:val="MANAGERINITIALS_FIT_TASK"/>
              <w:id w:val="1619872327"/>
              <w:lock w:val="sdtLocked"/>
              <w:placeholder>
                <w:docPart w:val="83AA4A256238480F83AD3CD8BFDF7F84"/>
              </w:placeholder>
            </w:sdtPr>
            <w:sdtContent>
              <w:p w14:paraId="50916538" w14:textId="723D8955" w:rsidR="001062EE" w:rsidRPr="005E7AC4" w:rsidRDefault="000247C0">
                <w:pPr>
                  <w:ind w:left="57"/>
                  <w:rPr>
                    <w:sz w:val="20"/>
                  </w:rPr>
                </w:pPr>
                <w:r>
                  <w:rPr>
                    <w:sz w:val="20"/>
                  </w:rPr>
                  <w:t>ESNI</w:t>
                </w:r>
              </w:p>
            </w:sdtContent>
          </w:sdt>
          <w:p w14:paraId="74E4F6F9" w14:textId="77777777" w:rsidR="000C7AA9" w:rsidRPr="005E7AC4" w:rsidRDefault="000C7AA9">
            <w:pPr>
              <w:ind w:left="57"/>
              <w:rPr>
                <w:sz w:val="20"/>
              </w:rPr>
            </w:pPr>
          </w:p>
          <w:p w14:paraId="0EE3A24D" w14:textId="77777777" w:rsidR="00A2237F" w:rsidRPr="005E7AC4" w:rsidRDefault="00A2237F">
            <w:pPr>
              <w:ind w:left="57"/>
              <w:rPr>
                <w:sz w:val="20"/>
              </w:rPr>
            </w:pPr>
          </w:p>
        </w:tc>
        <w:tc>
          <w:tcPr>
            <w:tcW w:w="3402" w:type="dxa"/>
            <w:gridSpan w:val="5"/>
          </w:tcPr>
          <w:p w14:paraId="4DD6108E" w14:textId="555A9DA4" w:rsidR="001062EE" w:rsidRPr="005E7AC4" w:rsidRDefault="005648F6">
            <w:pPr>
              <w:ind w:left="57"/>
              <w:rPr>
                <w:sz w:val="20"/>
              </w:rPr>
            </w:pPr>
            <w:r>
              <w:rPr>
                <w:sz w:val="20"/>
              </w:rPr>
              <w:t>15-05-2023</w:t>
            </w:r>
          </w:p>
        </w:tc>
        <w:tc>
          <w:tcPr>
            <w:tcW w:w="1631" w:type="dxa"/>
            <w:gridSpan w:val="6"/>
            <w:shd w:val="clear" w:color="auto" w:fill="auto"/>
          </w:tcPr>
          <w:sdt>
            <w:sdtPr>
              <w:rPr>
                <w:sz w:val="20"/>
              </w:rPr>
              <w:alias w:val="Task ID"/>
              <w:tag w:val="TASKID_FIT_TASK"/>
              <w:id w:val="460471928"/>
              <w:lock w:val="sdtLocked"/>
              <w:placeholder>
                <w:docPart w:val="A6E87E7B36E844A7BB18DDC1FA398BC5"/>
              </w:placeholder>
            </w:sdtPr>
            <w:sdtContent>
              <w:p w14:paraId="2845F459" w14:textId="060E48DE" w:rsidR="001062EE" w:rsidRPr="005E7AC4" w:rsidRDefault="005648F6">
                <w:pPr>
                  <w:ind w:left="57"/>
                  <w:rPr>
                    <w:sz w:val="20"/>
                  </w:rPr>
                </w:pPr>
                <w:r w:rsidRPr="005648F6">
                  <w:rPr>
                    <w:sz w:val="20"/>
                  </w:rPr>
                  <w:t>121-27373-40.01</w:t>
                </w:r>
              </w:p>
            </w:sdtContent>
          </w:sdt>
          <w:p w14:paraId="1EBBCF3A" w14:textId="77777777" w:rsidR="000C7AA9" w:rsidRPr="005E7AC4" w:rsidRDefault="000C7AA9">
            <w:pPr>
              <w:ind w:left="57"/>
              <w:rPr>
                <w:sz w:val="20"/>
              </w:rPr>
            </w:pPr>
          </w:p>
          <w:p w14:paraId="2609B632" w14:textId="77777777" w:rsidR="000B183E" w:rsidRPr="005E7AC4" w:rsidRDefault="000B183E">
            <w:pPr>
              <w:ind w:left="57"/>
              <w:rPr>
                <w:sz w:val="20"/>
              </w:rPr>
            </w:pPr>
          </w:p>
        </w:tc>
        <w:tc>
          <w:tcPr>
            <w:tcW w:w="1489" w:type="dxa"/>
            <w:gridSpan w:val="3"/>
            <w:shd w:val="clear" w:color="auto" w:fill="auto"/>
          </w:tcPr>
          <w:p w14:paraId="5D9F52A3" w14:textId="77777777" w:rsidR="001062EE" w:rsidRPr="005E7AC4" w:rsidRDefault="00A128C2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t>1.103.15</w:t>
            </w:r>
          </w:p>
        </w:tc>
      </w:tr>
      <w:tr w:rsidR="006F1C75" w:rsidRPr="005E7AC4" w14:paraId="789A71E9" w14:textId="77777777" w:rsidTr="001062EE">
        <w:trPr>
          <w:cantSplit/>
          <w:trHeight w:hRule="exact" w:val="200"/>
        </w:trPr>
        <w:tc>
          <w:tcPr>
            <w:tcW w:w="10208" w:type="dxa"/>
            <w:gridSpan w:val="17"/>
            <w:tcBorders>
              <w:top w:val="single" w:sz="2" w:space="0" w:color="auto"/>
              <w:left w:val="single" w:sz="12" w:space="0" w:color="auto"/>
            </w:tcBorders>
          </w:tcPr>
          <w:p w14:paraId="5012B444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Rekvirent</w:t>
            </w:r>
          </w:p>
        </w:tc>
      </w:tr>
      <w:tr w:rsidR="006F1C75" w:rsidRPr="005E7AC4" w14:paraId="704EC0AC" w14:textId="77777777" w:rsidTr="001062EE">
        <w:trPr>
          <w:cantSplit/>
          <w:trHeight w:hRule="exact" w:val="280"/>
        </w:trPr>
        <w:tc>
          <w:tcPr>
            <w:tcW w:w="10208" w:type="dxa"/>
            <w:gridSpan w:val="17"/>
            <w:tcBorders>
              <w:left w:val="single" w:sz="12" w:space="0" w:color="auto"/>
            </w:tcBorders>
          </w:tcPr>
          <w:sdt>
            <w:sdtPr>
              <w:rPr>
                <w:sz w:val="20"/>
              </w:rPr>
              <w:alias w:val="Name"/>
              <w:tag w:val="CUSTOMERNAME_FIT_TASK"/>
              <w:id w:val="1289854090"/>
              <w:lock w:val="sdtLocked"/>
              <w:placeholder>
                <w:docPart w:val="E8C4FDD9AF87407EBDB67007A633AF5D"/>
              </w:placeholder>
            </w:sdtPr>
            <w:sdtContent>
              <w:p w14:paraId="5810F659" w14:textId="27A561F2" w:rsidR="006F1C75" w:rsidRPr="005E7AC4" w:rsidRDefault="00B07689">
                <w:pPr>
                  <w:ind w:left="57"/>
                  <w:rPr>
                    <w:sz w:val="20"/>
                  </w:rPr>
                </w:pPr>
                <w:r>
                  <w:rPr>
                    <w:sz w:val="20"/>
                  </w:rPr>
                  <w:t>ESNI</w:t>
                </w:r>
              </w:p>
            </w:sdtContent>
          </w:sdt>
          <w:p w14:paraId="1DC7942B" w14:textId="77777777" w:rsidR="000C7AA9" w:rsidRPr="005E7AC4" w:rsidRDefault="000C7AA9">
            <w:pPr>
              <w:ind w:left="57"/>
              <w:rPr>
                <w:sz w:val="20"/>
              </w:rPr>
            </w:pPr>
          </w:p>
          <w:p w14:paraId="0C8BF550" w14:textId="77777777" w:rsidR="000B183E" w:rsidRPr="005E7AC4" w:rsidRDefault="000B183E">
            <w:pPr>
              <w:ind w:left="57"/>
              <w:rPr>
                <w:sz w:val="20"/>
              </w:rPr>
            </w:pPr>
          </w:p>
        </w:tc>
      </w:tr>
      <w:tr w:rsidR="006F1C75" w:rsidRPr="005E7AC4" w14:paraId="1B2BB6E7" w14:textId="77777777" w:rsidTr="00B75EF9">
        <w:trPr>
          <w:cantSplit/>
          <w:trHeight w:hRule="exact" w:val="200"/>
        </w:trPr>
        <w:tc>
          <w:tcPr>
            <w:tcW w:w="255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</w:tcPr>
          <w:p w14:paraId="184272AF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Antal emner</w:t>
            </w:r>
          </w:p>
        </w:tc>
        <w:tc>
          <w:tcPr>
            <w:tcW w:w="113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8366224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Opmåling</w:t>
            </w:r>
          </w:p>
        </w:tc>
        <w:tc>
          <w:tcPr>
            <w:tcW w:w="6522" w:type="dxa"/>
            <w:gridSpan w:val="14"/>
            <w:tcBorders>
              <w:top w:val="single" w:sz="2" w:space="0" w:color="auto"/>
              <w:left w:val="single" w:sz="2" w:space="0" w:color="auto"/>
            </w:tcBorders>
          </w:tcPr>
          <w:p w14:paraId="695FCC41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NDT</w:t>
            </w:r>
          </w:p>
        </w:tc>
      </w:tr>
      <w:tr w:rsidR="006F1C75" w:rsidRPr="005E7AC4" w14:paraId="213665A0" w14:textId="77777777" w:rsidTr="00B75EF9">
        <w:trPr>
          <w:cantSplit/>
          <w:trHeight w:hRule="exact" w:val="280"/>
        </w:trPr>
        <w:tc>
          <w:tcPr>
            <w:tcW w:w="2550" w:type="dxa"/>
            <w:gridSpan w:val="2"/>
            <w:tcBorders>
              <w:left w:val="single" w:sz="12" w:space="0" w:color="auto"/>
            </w:tcBorders>
          </w:tcPr>
          <w:p w14:paraId="771474DC" w14:textId="1D93E9E1" w:rsidR="006F1C75" w:rsidRPr="005E7AC4" w:rsidRDefault="000247C0">
            <w:pPr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36" w:type="dxa"/>
          </w:tcPr>
          <w:p w14:paraId="66D41DEC" w14:textId="7A5EF9F9" w:rsidR="006F1C75" w:rsidRPr="005E7AC4" w:rsidRDefault="000247C0">
            <w:pPr>
              <w:ind w:left="57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0"/>
            <w:r w:rsidR="006F1C75" w:rsidRPr="005E7AC4">
              <w:rPr>
                <w:sz w:val="20"/>
              </w:rPr>
              <w:t xml:space="preserve"> </w:t>
            </w:r>
            <w:r w:rsidR="006F1C75" w:rsidRPr="005E7AC4">
              <w:rPr>
                <w:rFonts w:ascii="Arial" w:hAnsi="Arial"/>
                <w:sz w:val="18"/>
              </w:rPr>
              <w:t>Udført</w:t>
            </w:r>
          </w:p>
        </w:tc>
        <w:tc>
          <w:tcPr>
            <w:tcW w:w="3402" w:type="dxa"/>
            <w:gridSpan w:val="5"/>
          </w:tcPr>
          <w:p w14:paraId="728CC644" w14:textId="66F159BA" w:rsidR="006F1C75" w:rsidRPr="005E7AC4" w:rsidRDefault="000247C0">
            <w:pPr>
              <w:ind w:left="57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 w:rsidR="006F1C75" w:rsidRPr="005E7AC4">
              <w:rPr>
                <w:sz w:val="20"/>
              </w:rPr>
              <w:t xml:space="preserve"> </w:t>
            </w:r>
            <w:r w:rsidR="006F1C75" w:rsidRPr="005E7AC4">
              <w:rPr>
                <w:rFonts w:ascii="Arial" w:hAnsi="Arial"/>
                <w:sz w:val="18"/>
              </w:rPr>
              <w:t>Ikke krævet</w:t>
            </w:r>
          </w:p>
        </w:tc>
        <w:tc>
          <w:tcPr>
            <w:tcW w:w="1701" w:type="dxa"/>
            <w:gridSpan w:val="7"/>
          </w:tcPr>
          <w:p w14:paraId="1D9F0F3F" w14:textId="77777777" w:rsidR="006F1C75" w:rsidRPr="005E7AC4" w:rsidRDefault="006F1C75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AC4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fldChar w:fldCharType="end"/>
            </w:r>
            <w:r w:rsidRPr="005E7AC4">
              <w:rPr>
                <w:sz w:val="20"/>
              </w:rPr>
              <w:t xml:space="preserve"> </w:t>
            </w:r>
            <w:r w:rsidRPr="005E7AC4">
              <w:rPr>
                <w:rFonts w:ascii="Arial" w:hAnsi="Arial"/>
                <w:sz w:val="18"/>
              </w:rPr>
              <w:t>Udført</w:t>
            </w:r>
          </w:p>
        </w:tc>
        <w:tc>
          <w:tcPr>
            <w:tcW w:w="1419" w:type="dxa"/>
            <w:gridSpan w:val="2"/>
          </w:tcPr>
          <w:p w14:paraId="7A18B721" w14:textId="77777777" w:rsidR="006F1C75" w:rsidRPr="005E7AC4" w:rsidRDefault="006F1C75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AC4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fldChar w:fldCharType="end"/>
            </w:r>
            <w:r w:rsidRPr="005E7AC4">
              <w:rPr>
                <w:sz w:val="20"/>
              </w:rPr>
              <w:t xml:space="preserve"> </w:t>
            </w:r>
            <w:r w:rsidRPr="005E7AC4">
              <w:rPr>
                <w:rFonts w:ascii="Arial" w:hAnsi="Arial"/>
                <w:sz w:val="18"/>
              </w:rPr>
              <w:t>Godkendt</w:t>
            </w:r>
          </w:p>
        </w:tc>
      </w:tr>
      <w:tr w:rsidR="006F1C75" w:rsidRPr="005E7AC4" w14:paraId="6375D2D7" w14:textId="77777777" w:rsidTr="00B75EF9">
        <w:trPr>
          <w:cantSplit/>
          <w:trHeight w:hRule="exact" w:val="200"/>
        </w:trPr>
        <w:tc>
          <w:tcPr>
            <w:tcW w:w="255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</w:tcPr>
          <w:p w14:paraId="3EE56FAF" w14:textId="77777777" w:rsidR="006F1C75" w:rsidRPr="005E7AC4" w:rsidRDefault="00EC6A10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Emnetype (plade, rør, andet)</w:t>
            </w:r>
          </w:p>
        </w:tc>
        <w:tc>
          <w:tcPr>
            <w:tcW w:w="113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2FA6E23" w14:textId="77777777" w:rsidR="006F1C75" w:rsidRPr="005E7AC4" w:rsidRDefault="00EC6A10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Dimension, mm</w:t>
            </w:r>
          </w:p>
        </w:tc>
        <w:tc>
          <w:tcPr>
            <w:tcW w:w="6522" w:type="dxa"/>
            <w:gridSpan w:val="14"/>
            <w:tcBorders>
              <w:top w:val="single" w:sz="2" w:space="0" w:color="auto"/>
              <w:left w:val="single" w:sz="2" w:space="0" w:color="auto"/>
            </w:tcBorders>
          </w:tcPr>
          <w:p w14:paraId="5C5FD4DC" w14:textId="77777777" w:rsidR="006F1C75" w:rsidRPr="005E7AC4" w:rsidRDefault="00DF032F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Reference nummer</w:t>
            </w:r>
          </w:p>
        </w:tc>
      </w:tr>
      <w:tr w:rsidR="006F1C75" w:rsidRPr="005E7AC4" w14:paraId="106CA6C2" w14:textId="77777777" w:rsidTr="00B75EF9">
        <w:trPr>
          <w:cantSplit/>
          <w:trHeight w:hRule="exact" w:val="280"/>
        </w:trPr>
        <w:tc>
          <w:tcPr>
            <w:tcW w:w="2550" w:type="dxa"/>
            <w:gridSpan w:val="2"/>
            <w:tcBorders>
              <w:left w:val="single" w:sz="12" w:space="0" w:color="auto"/>
            </w:tcBorders>
          </w:tcPr>
          <w:p w14:paraId="3A26678F" w14:textId="4D00BDE3" w:rsidR="006F1C75" w:rsidRPr="005E7AC4" w:rsidRDefault="005648F6">
            <w:pPr>
              <w:ind w:left="57"/>
              <w:rPr>
                <w:sz w:val="20"/>
              </w:rPr>
            </w:pPr>
            <w:r>
              <w:rPr>
                <w:sz w:val="20"/>
              </w:rPr>
              <w:t>Stålblok</w:t>
            </w:r>
          </w:p>
        </w:tc>
        <w:tc>
          <w:tcPr>
            <w:tcW w:w="1136" w:type="dxa"/>
          </w:tcPr>
          <w:p w14:paraId="6E5FB08A" w14:textId="7916E263" w:rsidR="006F1C75" w:rsidRPr="005E7AC4" w:rsidRDefault="00503CF2">
            <w:pPr>
              <w:ind w:left="57"/>
              <w:rPr>
                <w:sz w:val="20"/>
              </w:rPr>
            </w:pPr>
            <w:r>
              <w:rPr>
                <w:sz w:val="20"/>
              </w:rPr>
              <w:t>103x197</w:t>
            </w:r>
            <w:r w:rsidR="00EA4920">
              <w:rPr>
                <w:sz w:val="20"/>
              </w:rPr>
              <w:t>x45</w:t>
            </w:r>
          </w:p>
        </w:tc>
        <w:tc>
          <w:tcPr>
            <w:tcW w:w="6522" w:type="dxa"/>
            <w:gridSpan w:val="14"/>
          </w:tcPr>
          <w:p w14:paraId="680484EF" w14:textId="21EE7CA0" w:rsidR="006F1C75" w:rsidRPr="005E7AC4" w:rsidRDefault="000247C0">
            <w:pPr>
              <w:ind w:left="57"/>
              <w:rPr>
                <w:sz w:val="20"/>
              </w:rPr>
            </w:pPr>
            <w:r>
              <w:rPr>
                <w:sz w:val="20"/>
              </w:rPr>
              <w:t>4.49-0</w:t>
            </w:r>
          </w:p>
        </w:tc>
      </w:tr>
      <w:tr w:rsidR="006F1C75" w:rsidRPr="005E7AC4" w14:paraId="24CB4E8B" w14:textId="77777777" w:rsidTr="00B75EF9">
        <w:trPr>
          <w:cantSplit/>
          <w:trHeight w:hRule="exact" w:val="200"/>
        </w:trPr>
        <w:tc>
          <w:tcPr>
            <w:tcW w:w="10208" w:type="dxa"/>
            <w:gridSpan w:val="17"/>
            <w:tcBorders>
              <w:top w:val="single" w:sz="2" w:space="0" w:color="auto"/>
              <w:left w:val="single" w:sz="12" w:space="0" w:color="auto"/>
            </w:tcBorders>
          </w:tcPr>
          <w:p w14:paraId="33462377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Skitse af emnet</w:t>
            </w:r>
          </w:p>
        </w:tc>
      </w:tr>
      <w:tr w:rsidR="00AC7BE7" w:rsidRPr="005E7AC4" w14:paraId="5A6BB787" w14:textId="77777777" w:rsidTr="008E3C2C">
        <w:tblPrEx>
          <w:tblBorders>
            <w:left w:val="single" w:sz="12" w:space="0" w:color="auto"/>
            <w:insideH w:val="single" w:sz="4" w:space="0" w:color="auto"/>
          </w:tblBorders>
        </w:tblPrEx>
        <w:trPr>
          <w:cantSplit/>
          <w:trHeight w:hRule="exact" w:val="4164"/>
        </w:trPr>
        <w:tc>
          <w:tcPr>
            <w:tcW w:w="379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FAD2" w14:textId="72CB8316" w:rsidR="00AC7BE7" w:rsidRPr="005E7AC4" w:rsidRDefault="000247C0">
            <w:pPr>
              <w:ind w:left="57"/>
              <w:rPr>
                <w:sz w:val="20"/>
              </w:rPr>
            </w:pPr>
            <w:r>
              <w:rPr>
                <w:sz w:val="20"/>
              </w:rPr>
              <w:t>Nikkelsvejse</w:t>
            </w:r>
            <w:r w:rsidR="005E7AC4">
              <w:rPr>
                <w:sz w:val="20"/>
              </w:rPr>
              <w:t xml:space="preserve"> i st</w:t>
            </w:r>
            <w:r w:rsidR="005648F6">
              <w:rPr>
                <w:sz w:val="20"/>
              </w:rPr>
              <w:t>ø</w:t>
            </w:r>
            <w:r w:rsidR="005E7AC4">
              <w:rPr>
                <w:sz w:val="20"/>
              </w:rPr>
              <w:t>be</w:t>
            </w:r>
            <w:r w:rsidR="005648F6">
              <w:rPr>
                <w:sz w:val="20"/>
              </w:rPr>
              <w:t>jern</w:t>
            </w:r>
            <w:r w:rsidR="00503CF2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  <w:p w14:paraId="78DA0231" w14:textId="77777777" w:rsidR="008E3C2C" w:rsidRDefault="008E3C2C" w:rsidP="00503CF2">
            <w:pPr>
              <w:ind w:left="57"/>
              <w:rPr>
                <w:sz w:val="20"/>
              </w:rPr>
            </w:pPr>
          </w:p>
          <w:p w14:paraId="766FCE63" w14:textId="37CE27B2" w:rsidR="000247C0" w:rsidRDefault="000247C0" w:rsidP="000247C0">
            <w:pPr>
              <w:ind w:left="57"/>
              <w:rPr>
                <w:sz w:val="20"/>
              </w:rPr>
            </w:pPr>
            <w:r w:rsidRPr="000247C0">
              <w:rPr>
                <w:sz w:val="20"/>
              </w:rPr>
              <w:t>To makroer, som vist på skitsen. Tage to makroer fra midten. Hver makro skal have tykkelse 20 mm</w:t>
            </w:r>
            <w:r w:rsidR="00895465">
              <w:rPr>
                <w:sz w:val="20"/>
              </w:rPr>
              <w:t xml:space="preserve"> og skal slibes planparallel på begge sider som forberedelse til hårdhedsmåling. </w:t>
            </w:r>
          </w:p>
          <w:p w14:paraId="230C8A4E" w14:textId="77777777" w:rsidR="000247C0" w:rsidRDefault="000247C0" w:rsidP="00EA4920">
            <w:pPr>
              <w:rPr>
                <w:sz w:val="20"/>
              </w:rPr>
            </w:pPr>
          </w:p>
          <w:p w14:paraId="23361B7E" w14:textId="52F491FD" w:rsidR="000247C0" w:rsidRPr="00A934F6" w:rsidRDefault="000247C0" w:rsidP="00503CF2">
            <w:pPr>
              <w:ind w:left="57"/>
              <w:rPr>
                <w:sz w:val="20"/>
              </w:rPr>
            </w:pPr>
            <w:r>
              <w:rPr>
                <w:sz w:val="20"/>
              </w:rPr>
              <w:t>Note: De</w:t>
            </w:r>
            <w:r w:rsidR="00EA4920">
              <w:rPr>
                <w:sz w:val="20"/>
              </w:rPr>
              <w:t>tt</w:t>
            </w:r>
            <w:r>
              <w:rPr>
                <w:sz w:val="20"/>
              </w:rPr>
              <w:t>e er det første af fire værkstedsordrer</w:t>
            </w:r>
            <w:r w:rsidR="00EA4920">
              <w:rPr>
                <w:sz w:val="20"/>
              </w:rPr>
              <w:t xml:space="preserve">. </w:t>
            </w:r>
            <w:r w:rsidR="00EA4920" w:rsidRPr="00A934F6">
              <w:rPr>
                <w:sz w:val="20"/>
              </w:rPr>
              <w:t xml:space="preserve">Dette prøver er 45 mm tyk. Der skal </w:t>
            </w:r>
            <w:r w:rsidR="00A934F6" w:rsidRPr="00A934F6">
              <w:rPr>
                <w:sz w:val="20"/>
              </w:rPr>
              <w:t>lavet</w:t>
            </w:r>
            <w:r w:rsidR="00EA4920" w:rsidRPr="00A934F6">
              <w:rPr>
                <w:sz w:val="20"/>
              </w:rPr>
              <w:t xml:space="preserve"> to makroer </w:t>
            </w:r>
            <w:r w:rsidR="00A934F6" w:rsidRPr="00A934F6">
              <w:rPr>
                <w:sz w:val="20"/>
              </w:rPr>
              <w:t>fra</w:t>
            </w:r>
            <w:r w:rsidR="00EA4920" w:rsidRPr="00A934F6">
              <w:rPr>
                <w:sz w:val="20"/>
              </w:rPr>
              <w:t xml:space="preserve"> dette prøver.</w:t>
            </w:r>
          </w:p>
          <w:p w14:paraId="66678B42" w14:textId="45B829D5" w:rsidR="00EA4920" w:rsidRPr="00A934F6" w:rsidRDefault="00EA4920" w:rsidP="00503CF2">
            <w:pPr>
              <w:ind w:left="57"/>
              <w:rPr>
                <w:sz w:val="20"/>
              </w:rPr>
            </w:pPr>
          </w:p>
          <w:p w14:paraId="22F31957" w14:textId="79780D99" w:rsidR="00EA4920" w:rsidRPr="00895465" w:rsidRDefault="00895465" w:rsidP="00503CF2">
            <w:pPr>
              <w:ind w:left="57"/>
              <w:rPr>
                <w:sz w:val="20"/>
              </w:rPr>
            </w:pPr>
            <w:r w:rsidRPr="00895465">
              <w:rPr>
                <w:sz w:val="20"/>
              </w:rPr>
              <w:t xml:space="preserve">Denne opgave </w:t>
            </w:r>
            <w:r w:rsidRPr="00895465">
              <w:rPr>
                <w:sz w:val="20"/>
                <w:u w:val="single"/>
              </w:rPr>
              <w:t>haster</w:t>
            </w:r>
            <w:r w:rsidRPr="00895465">
              <w:rPr>
                <w:sz w:val="20"/>
              </w:rPr>
              <w:t>.</w:t>
            </w:r>
            <w:r w:rsidR="00EA4920" w:rsidRPr="00895465">
              <w:rPr>
                <w:sz w:val="20"/>
              </w:rPr>
              <w:t xml:space="preserve"> </w:t>
            </w:r>
          </w:p>
        </w:tc>
        <w:tc>
          <w:tcPr>
            <w:tcW w:w="6410" w:type="dxa"/>
            <w:gridSpan w:val="1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31FEA48" w14:textId="641896BF" w:rsidR="00AC7BE7" w:rsidRPr="005E7AC4" w:rsidRDefault="00895465" w:rsidP="000B183E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1EAAE7C9" wp14:editId="787B686D">
                      <wp:simplePos x="0" y="0"/>
                      <wp:positionH relativeFrom="column">
                        <wp:posOffset>1220153</wp:posOffset>
                      </wp:positionH>
                      <wp:positionV relativeFrom="paragraph">
                        <wp:posOffset>1159828</wp:posOffset>
                      </wp:positionV>
                      <wp:extent cx="2355007" cy="45719"/>
                      <wp:effectExtent l="0" t="7303" r="19368" b="19367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55007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85E8B" id="Rectangle 2" o:spid="_x0000_s1026" style="position:absolute;margin-left:96.1pt;margin-top:91.35pt;width:185.45pt;height:3.6pt;rotation:9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" fillcolor="white [3212]" strokecolor="#1f4d78 [1604]" strokeweight="1pt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E9E587B" wp14:editId="28F37ED9">
                      <wp:simplePos x="0" y="0"/>
                      <wp:positionH relativeFrom="column">
                        <wp:posOffset>515473</wp:posOffset>
                      </wp:positionH>
                      <wp:positionV relativeFrom="paragraph">
                        <wp:posOffset>1160037</wp:posOffset>
                      </wp:positionV>
                      <wp:extent cx="2355007" cy="45719"/>
                      <wp:effectExtent l="0" t="7303" r="19368" b="19367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55007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EB43F" id="Rectangle 25" o:spid="_x0000_s1026" style="position:absolute;margin-left:40.6pt;margin-top:91.35pt;width:185.45pt;height:3.6pt;rotation:9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" fillcolor="white [3212]" strokecolor="#1f4d78 [1604]" strokeweight="1pt"/>
                  </w:pict>
                </mc:Fallback>
              </mc:AlternateContent>
            </w:r>
            <w:r w:rsidR="00EA4920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65911074" wp14:editId="3EADA59F">
                      <wp:simplePos x="0" y="0"/>
                      <wp:positionH relativeFrom="column">
                        <wp:posOffset>1360132</wp:posOffset>
                      </wp:positionH>
                      <wp:positionV relativeFrom="paragraph">
                        <wp:posOffset>635445</wp:posOffset>
                      </wp:positionV>
                      <wp:extent cx="552450" cy="209550"/>
                      <wp:effectExtent l="0" t="0" r="19050" b="1905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8A5102" w14:textId="5C58363F" w:rsidR="00EA4920" w:rsidRPr="000247C0" w:rsidRDefault="00EA4920" w:rsidP="00EA4920">
                                  <w:pPr>
                                    <w:rPr>
                                      <w:sz w:val="16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2"/>
                                    </w:rPr>
                                    <w:t>20 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9110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26" type="#_x0000_t202" style="position:absolute;margin-left:107.1pt;margin-top:50.05pt;width:43.5pt;height:16.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" fillcolor="white [3201]" strokeweight=".5pt">
                      <v:textbox>
                        <w:txbxContent>
                          <w:p w14:paraId="068A5102" w14:textId="5C58363F" w:rsidR="00EA4920" w:rsidRPr="000247C0" w:rsidRDefault="00EA4920" w:rsidP="00EA4920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</w:rPr>
                              <w:t>20 mm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4920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428021A1" wp14:editId="7D1F8E93">
                      <wp:simplePos x="0" y="0"/>
                      <wp:positionH relativeFrom="column">
                        <wp:posOffset>2185822</wp:posOffset>
                      </wp:positionH>
                      <wp:positionV relativeFrom="paragraph">
                        <wp:posOffset>649093</wp:posOffset>
                      </wp:positionV>
                      <wp:extent cx="552450" cy="209550"/>
                      <wp:effectExtent l="0" t="0" r="19050" b="1905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4720BF" w14:textId="4F18D403" w:rsidR="00EA4920" w:rsidRPr="000247C0" w:rsidRDefault="00EA4920" w:rsidP="00EA4920">
                                  <w:pPr>
                                    <w:rPr>
                                      <w:sz w:val="16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2"/>
                                    </w:rPr>
                                    <w:t xml:space="preserve">20 mm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2"/>
                                    </w:rPr>
                                    <w:t>mm</w:t>
                                  </w:r>
                                  <w:r w:rsidRPr="000247C0">
                                    <w:rPr>
                                      <w:sz w:val="16"/>
                                      <w:szCs w:val="12"/>
                                    </w:rPr>
                                    <w:t>o</w:t>
                                  </w:r>
                                  <w:proofErr w:type="spellEnd"/>
                                  <w:r w:rsidRPr="000247C0">
                                    <w:rPr>
                                      <w:sz w:val="16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8021A1" id="Text Box 33" o:spid="_x0000_s1027" type="#_x0000_t202" style="position:absolute;margin-left:172.1pt;margin-top:51.1pt;width:43.5pt;height:16.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" fillcolor="white [3201]" strokeweight=".5pt">
                      <v:textbox>
                        <w:txbxContent>
                          <w:p w14:paraId="5D4720BF" w14:textId="4F18D403" w:rsidR="00EA4920" w:rsidRPr="000247C0" w:rsidRDefault="00EA4920" w:rsidP="00EA4920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</w:rPr>
                              <w:t xml:space="preserve">20 mm </w:t>
                            </w:r>
                            <w:proofErr w:type="spellStart"/>
                            <w:r>
                              <w:rPr>
                                <w:sz w:val="16"/>
                                <w:szCs w:val="12"/>
                              </w:rPr>
                              <w:t>mm</w:t>
                            </w:r>
                            <w:r w:rsidRPr="000247C0">
                              <w:rPr>
                                <w:sz w:val="16"/>
                                <w:szCs w:val="12"/>
                              </w:rPr>
                              <w:t>o</w:t>
                            </w:r>
                            <w:proofErr w:type="spellEnd"/>
                            <w:r w:rsidRPr="000247C0">
                              <w:rPr>
                                <w:sz w:val="16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4920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28FB38C1" wp14:editId="7B2DFC33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1121410</wp:posOffset>
                      </wp:positionV>
                      <wp:extent cx="552450" cy="209550"/>
                      <wp:effectExtent l="0" t="0" r="19050" b="1905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3D4FC" w14:textId="43A4E761" w:rsidR="000247C0" w:rsidRPr="000247C0" w:rsidRDefault="000247C0" w:rsidP="000247C0">
                                  <w:pPr>
                                    <w:rPr>
                                      <w:sz w:val="16"/>
                                      <w:szCs w:val="12"/>
                                    </w:rPr>
                                  </w:pPr>
                                  <w:r w:rsidRPr="000247C0">
                                    <w:rPr>
                                      <w:sz w:val="16"/>
                                      <w:szCs w:val="12"/>
                                    </w:rPr>
                                    <w:t xml:space="preserve">Makro </w:t>
                                  </w:r>
                                  <w:r w:rsidR="00EA4920">
                                    <w:rPr>
                                      <w:sz w:val="16"/>
                                      <w:szCs w:val="1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FB38C1" id="Text Box 30" o:spid="_x0000_s1028" type="#_x0000_t202" style="position:absolute;margin-left:108.7pt;margin-top:88.3pt;width:43.5pt;height:16.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" fillcolor="white [3201]" strokeweight=".5pt">
                      <v:textbox>
                        <w:txbxContent>
                          <w:p w14:paraId="1EA3D4FC" w14:textId="43A4E761" w:rsidR="000247C0" w:rsidRPr="000247C0" w:rsidRDefault="000247C0" w:rsidP="000247C0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 w:rsidRPr="000247C0">
                              <w:rPr>
                                <w:sz w:val="16"/>
                                <w:szCs w:val="12"/>
                              </w:rPr>
                              <w:t xml:space="preserve">Makro </w:t>
                            </w:r>
                            <w:r w:rsidR="00EA4920">
                              <w:rPr>
                                <w:sz w:val="16"/>
                                <w:szCs w:val="1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4920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4F7F41D" wp14:editId="724847E1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890270</wp:posOffset>
                      </wp:positionV>
                      <wp:extent cx="307340" cy="165735"/>
                      <wp:effectExtent l="0" t="19050" r="35560" b="4381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340" cy="16573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4A416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8" o:spid="_x0000_s1026" type="#_x0000_t13" style="position:absolute;margin-left:131pt;margin-top:70.1pt;width:24.2pt;height:13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" adj="15776" fillcolor="white [3212]" strokecolor="#1f4d78 [1604]" strokeweight="1pt"/>
                  </w:pict>
                </mc:Fallback>
              </mc:AlternateContent>
            </w:r>
            <w:r w:rsidR="00EA4920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369051E" wp14:editId="3755D139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890270</wp:posOffset>
                      </wp:positionV>
                      <wp:extent cx="307340" cy="165735"/>
                      <wp:effectExtent l="19050" t="19050" r="16510" b="43815"/>
                      <wp:wrapNone/>
                      <wp:docPr id="27" name="Arrow: Righ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07340" cy="16573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3210F8" id="Arrow: Right 27" o:spid="_x0000_s1026" type="#_x0000_t13" style="position:absolute;margin-left:164.75pt;margin-top:70.1pt;width:24.2pt;height:13.05pt;rotation:18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" adj="15776" fillcolor="white [3212]" strokecolor="#1f4d78 [1604]" strokeweight="1pt"/>
                  </w:pict>
                </mc:Fallback>
              </mc:AlternateContent>
            </w:r>
            <w:r w:rsidR="00EA4920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05E8FEFA" wp14:editId="1AE5C11B">
                      <wp:simplePos x="0" y="0"/>
                      <wp:positionH relativeFrom="column">
                        <wp:posOffset>2205990</wp:posOffset>
                      </wp:positionH>
                      <wp:positionV relativeFrom="paragraph">
                        <wp:posOffset>1149189</wp:posOffset>
                      </wp:positionV>
                      <wp:extent cx="552450" cy="209550"/>
                      <wp:effectExtent l="0" t="0" r="19050" b="190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5E5418" w14:textId="391522CD" w:rsidR="000247C0" w:rsidRPr="000247C0" w:rsidRDefault="000247C0">
                                  <w:pPr>
                                    <w:rPr>
                                      <w:sz w:val="16"/>
                                      <w:szCs w:val="12"/>
                                    </w:rPr>
                                  </w:pPr>
                                  <w:r w:rsidRPr="000247C0">
                                    <w:rPr>
                                      <w:sz w:val="16"/>
                                      <w:szCs w:val="12"/>
                                    </w:rPr>
                                    <w:t xml:space="preserve">Makro </w:t>
                                  </w:r>
                                  <w:r w:rsidR="00EA4920">
                                    <w:rPr>
                                      <w:sz w:val="16"/>
                                      <w:szCs w:val="1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E8FEFA" id="Text Box 29" o:spid="_x0000_s1029" type="#_x0000_t202" style="position:absolute;margin-left:173.7pt;margin-top:90.5pt;width:43.5pt;height:16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" fillcolor="white [3201]" strokeweight=".5pt">
                      <v:textbox>
                        <w:txbxContent>
                          <w:p w14:paraId="795E5418" w14:textId="391522CD" w:rsidR="000247C0" w:rsidRPr="000247C0" w:rsidRDefault="000247C0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 w:rsidRPr="000247C0">
                              <w:rPr>
                                <w:sz w:val="16"/>
                                <w:szCs w:val="12"/>
                              </w:rPr>
                              <w:t xml:space="preserve">Makro </w:t>
                            </w:r>
                            <w:r w:rsidR="00EA4920">
                              <w:rPr>
                                <w:sz w:val="16"/>
                                <w:szCs w:val="1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4920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9ADF60B" wp14:editId="663E58C9">
                      <wp:simplePos x="0" y="0"/>
                      <wp:positionH relativeFrom="column">
                        <wp:posOffset>863216</wp:posOffset>
                      </wp:positionH>
                      <wp:positionV relativeFrom="paragraph">
                        <wp:posOffset>1157364</wp:posOffset>
                      </wp:positionV>
                      <wp:extent cx="2355007" cy="45719"/>
                      <wp:effectExtent l="0" t="7303" r="19368" b="19367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55007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0A945" id="Rectangle 26" o:spid="_x0000_s1026" style="position:absolute;margin-left:67.95pt;margin-top:91.15pt;width:185.45pt;height:3.6pt;rotation:9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" fillcolor="white [3212]" strokecolor="#1f4d78 [1604]" strokeweight="1pt"/>
                  </w:pict>
                </mc:Fallback>
              </mc:AlternateContent>
            </w:r>
            <w:r w:rsidR="00982492">
              <w:rPr>
                <w:noProof/>
                <w:sz w:val="20"/>
              </w:rPr>
              <w:drawing>
                <wp:inline distT="0" distB="0" distL="0" distR="0" wp14:anchorId="69C8F174" wp14:editId="574D4B96">
                  <wp:extent cx="2436579" cy="4083904"/>
                  <wp:effectExtent l="0" t="4445" r="0" b="0"/>
                  <wp:docPr id="24" name="Picture 24" descr="A picture containing text, building, handwriting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picture containing text, building, handwriting, rectangle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22" t="10006" r="23008" b="8718"/>
                          <a:stretch/>
                        </pic:blipFill>
                        <pic:spPr bwMode="auto">
                          <a:xfrm rot="5400000">
                            <a:off x="0" y="0"/>
                            <a:ext cx="2466065" cy="4133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C75" w:rsidRPr="005E7AC4" w14:paraId="6E84EF80" w14:textId="77777777" w:rsidTr="00C76459">
        <w:trPr>
          <w:cantSplit/>
          <w:trHeight w:hRule="exact" w:val="480"/>
        </w:trPr>
        <w:tc>
          <w:tcPr>
            <w:tcW w:w="10208" w:type="dxa"/>
            <w:gridSpan w:val="17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</w:tcPr>
          <w:p w14:paraId="716C9B0B" w14:textId="77777777" w:rsidR="006F1C75" w:rsidRPr="005E7AC4" w:rsidRDefault="006F1C75">
            <w:pPr>
              <w:pStyle w:val="Heading1"/>
            </w:pPr>
            <w:r w:rsidRPr="005E7AC4">
              <w:t>Trækprøvning</w:t>
            </w:r>
          </w:p>
        </w:tc>
      </w:tr>
      <w:tr w:rsidR="006F1C75" w:rsidRPr="005E7AC4" w14:paraId="6808FDA9" w14:textId="77777777" w:rsidTr="00C76459">
        <w:trPr>
          <w:cantSplit/>
          <w:trHeight w:hRule="exact" w:val="200"/>
        </w:trPr>
        <w:tc>
          <w:tcPr>
            <w:tcW w:w="1274" w:type="dxa"/>
            <w:tcBorders>
              <w:left w:val="single" w:sz="1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7CE50119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Antal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7868292B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Emne nr.</w:t>
            </w:r>
          </w:p>
        </w:tc>
        <w:tc>
          <w:tcPr>
            <w:tcW w:w="4679" w:type="dxa"/>
            <w:gridSpan w:val="7"/>
            <w:tcBorders>
              <w:left w:val="single" w:sz="2" w:space="0" w:color="auto"/>
            </w:tcBorders>
            <w:shd w:val="clear" w:color="auto" w:fill="BFBFBF" w:themeFill="background1" w:themeFillShade="BF"/>
          </w:tcPr>
          <w:p w14:paraId="4F005806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Prøve nr.</w:t>
            </w:r>
          </w:p>
        </w:tc>
        <w:tc>
          <w:tcPr>
            <w:tcW w:w="2979" w:type="dxa"/>
            <w:gridSpan w:val="8"/>
            <w:shd w:val="clear" w:color="auto" w:fill="BFBFBF" w:themeFill="background1" w:themeFillShade="BF"/>
          </w:tcPr>
          <w:p w14:paraId="5B3DAC54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</w:p>
        </w:tc>
      </w:tr>
      <w:tr w:rsidR="006F1C75" w:rsidRPr="005E7AC4" w14:paraId="73BC70CF" w14:textId="77777777" w:rsidTr="00C76459">
        <w:trPr>
          <w:cantSplit/>
          <w:trHeight w:hRule="exact" w:val="280"/>
        </w:trPr>
        <w:tc>
          <w:tcPr>
            <w:tcW w:w="1274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3BF832DB" w14:textId="77777777" w:rsidR="006F1C75" w:rsidRPr="005E7AC4" w:rsidRDefault="0062350C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BC3DC11" w14:textId="77777777" w:rsidR="006F1C75" w:rsidRPr="005E7AC4" w:rsidRDefault="0062350C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4679" w:type="dxa"/>
            <w:gridSpan w:val="7"/>
            <w:shd w:val="clear" w:color="auto" w:fill="BFBFBF" w:themeFill="background1" w:themeFillShade="BF"/>
          </w:tcPr>
          <w:p w14:paraId="63DE5037" w14:textId="77777777" w:rsidR="006F1C75" w:rsidRPr="005E7AC4" w:rsidRDefault="0062350C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1701" w:type="dxa"/>
            <w:gridSpan w:val="7"/>
            <w:shd w:val="clear" w:color="auto" w:fill="BFBFBF" w:themeFill="background1" w:themeFillShade="BF"/>
          </w:tcPr>
          <w:p w14:paraId="62B8383A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  <w:tc>
          <w:tcPr>
            <w:tcW w:w="1278" w:type="dxa"/>
            <w:shd w:val="clear" w:color="auto" w:fill="BFBFBF" w:themeFill="background1" w:themeFillShade="BF"/>
          </w:tcPr>
          <w:p w14:paraId="5051F8A3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</w:tr>
      <w:tr w:rsidR="006F1C75" w:rsidRPr="005E7AC4" w14:paraId="0F8A8D08" w14:textId="77777777" w:rsidTr="00C76459">
        <w:trPr>
          <w:cantSplit/>
          <w:trHeight w:hRule="exact" w:val="200"/>
        </w:trPr>
        <w:tc>
          <w:tcPr>
            <w:tcW w:w="10208" w:type="dxa"/>
            <w:gridSpan w:val="17"/>
            <w:tcBorders>
              <w:top w:val="single" w:sz="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1F40AF1C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Bearbejdning</w:t>
            </w:r>
          </w:p>
        </w:tc>
      </w:tr>
      <w:tr w:rsidR="006F1C75" w:rsidRPr="005E7AC4" w14:paraId="04A2A53D" w14:textId="77777777" w:rsidTr="00C76459">
        <w:trPr>
          <w:cantSplit/>
          <w:trHeight w:hRule="exact" w:val="280"/>
        </w:trPr>
        <w:tc>
          <w:tcPr>
            <w:tcW w:w="2550" w:type="dxa"/>
            <w:gridSpan w:val="2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15126CD" w14:textId="77777777" w:rsidR="006F1C75" w:rsidRPr="005E7AC4" w:rsidRDefault="006F1C75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AC4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fldChar w:fldCharType="end"/>
            </w:r>
            <w:r w:rsidRPr="005E7AC4">
              <w:rPr>
                <w:sz w:val="20"/>
              </w:rPr>
              <w:t xml:space="preserve"> </w:t>
            </w:r>
            <w:r w:rsidRPr="005E7AC4">
              <w:rPr>
                <w:rFonts w:ascii="Arial" w:hAnsi="Arial"/>
                <w:sz w:val="16"/>
              </w:rPr>
              <w:t>Overvulst slibes/bearbejdes</w:t>
            </w:r>
          </w:p>
        </w:tc>
        <w:tc>
          <w:tcPr>
            <w:tcW w:w="2552" w:type="dxa"/>
            <w:gridSpan w:val="4"/>
            <w:shd w:val="clear" w:color="auto" w:fill="BFBFBF" w:themeFill="background1" w:themeFillShade="BF"/>
          </w:tcPr>
          <w:p w14:paraId="314A5779" w14:textId="77777777" w:rsidR="006F1C75" w:rsidRPr="005E7AC4" w:rsidRDefault="006F1C75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AC4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fldChar w:fldCharType="end"/>
            </w:r>
            <w:r w:rsidRPr="005E7AC4">
              <w:rPr>
                <w:sz w:val="20"/>
              </w:rPr>
              <w:t xml:space="preserve"> </w:t>
            </w:r>
            <w:r w:rsidRPr="005E7AC4">
              <w:rPr>
                <w:rFonts w:ascii="Arial" w:hAnsi="Arial"/>
                <w:sz w:val="16"/>
              </w:rPr>
              <w:t>Rodvulst slibes/bearbejdes</w:t>
            </w:r>
          </w:p>
        </w:tc>
        <w:tc>
          <w:tcPr>
            <w:tcW w:w="2127" w:type="dxa"/>
            <w:gridSpan w:val="3"/>
            <w:shd w:val="clear" w:color="auto" w:fill="BFBFBF" w:themeFill="background1" w:themeFillShade="BF"/>
          </w:tcPr>
          <w:p w14:paraId="0C0A7E00" w14:textId="77777777" w:rsidR="006F1C75" w:rsidRPr="005E7AC4" w:rsidRDefault="006F1C75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AC4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fldChar w:fldCharType="end"/>
            </w:r>
            <w:r w:rsidRPr="005E7AC4">
              <w:rPr>
                <w:sz w:val="20"/>
              </w:rPr>
              <w:t xml:space="preserve"> </w:t>
            </w:r>
            <w:r w:rsidRPr="005E7AC4">
              <w:rPr>
                <w:rFonts w:ascii="Arial" w:hAnsi="Arial"/>
                <w:sz w:val="16"/>
              </w:rPr>
              <w:t>Slibes let</w:t>
            </w:r>
          </w:p>
        </w:tc>
        <w:tc>
          <w:tcPr>
            <w:tcW w:w="2979" w:type="dxa"/>
            <w:gridSpan w:val="8"/>
            <w:shd w:val="clear" w:color="auto" w:fill="BFBFBF" w:themeFill="background1" w:themeFillShade="BF"/>
          </w:tcPr>
          <w:p w14:paraId="09906C97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</w:tr>
      <w:tr w:rsidR="006F1C75" w:rsidRPr="005E7AC4" w14:paraId="0A7DE4C5" w14:textId="77777777" w:rsidTr="00C76459">
        <w:trPr>
          <w:cantSplit/>
          <w:trHeight w:hRule="exact" w:val="2700"/>
        </w:trPr>
        <w:tc>
          <w:tcPr>
            <w:tcW w:w="7229" w:type="dxa"/>
            <w:gridSpan w:val="9"/>
            <w:tcBorders>
              <w:top w:val="single" w:sz="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6EA9DA77" w14:textId="77777777" w:rsidR="006F1C75" w:rsidRPr="005E7AC4" w:rsidRDefault="0095300C">
            <w:pPr>
              <w:spacing w:before="120"/>
              <w:jc w:val="center"/>
            </w:pP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D292495" wp14:editId="21B92D72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680085</wp:posOffset>
                      </wp:positionV>
                      <wp:extent cx="82550" cy="139700"/>
                      <wp:effectExtent l="0" t="0" r="0" b="0"/>
                      <wp:wrapNone/>
                      <wp:docPr id="23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762683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92495" id="Text Box 66" o:spid="_x0000_s1030" type="#_x0000_t202" style="position:absolute;left:0;text-align:left;margin-left:78.8pt;margin-top:53.55pt;width:6.5pt;height:1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" stroked="f">
                      <v:textbox inset="0,0,0,0">
                        <w:txbxContent>
                          <w:p w14:paraId="1B762683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EA5AE7E" wp14:editId="58113CDD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390525</wp:posOffset>
                      </wp:positionV>
                      <wp:extent cx="165100" cy="139700"/>
                      <wp:effectExtent l="0" t="0" r="0" b="0"/>
                      <wp:wrapNone/>
                      <wp:docPr id="22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35753C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hAnsi="Arial"/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5AE7E" id="Text Box 67" o:spid="_x0000_s1031" type="#_x0000_t202" style="position:absolute;left:0;text-align:left;margin-left:67.4pt;margin-top:30.75pt;width:13pt;height:1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" stroked="f">
                      <v:textbox inset="0,0,0,0">
                        <w:txbxContent>
                          <w:p w14:paraId="6635753C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0" allowOverlap="1" wp14:anchorId="0F2CA362" wp14:editId="39152565">
                      <wp:simplePos x="0" y="0"/>
                      <wp:positionH relativeFrom="column">
                        <wp:posOffset>2478405</wp:posOffset>
                      </wp:positionH>
                      <wp:positionV relativeFrom="paragraph">
                        <wp:posOffset>894080</wp:posOffset>
                      </wp:positionV>
                      <wp:extent cx="209550" cy="139700"/>
                      <wp:effectExtent l="0" t="0" r="0" b="0"/>
                      <wp:wrapNone/>
                      <wp:docPr id="18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214253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/>
                                      <w:sz w:val="18"/>
                                      <w:vertAlign w:val="subscript"/>
                                    </w:rPr>
                                    <w:t>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CA362" id="Text Box 64" o:spid="_x0000_s1032" type="#_x0000_t202" style="position:absolute;left:0;text-align:left;margin-left:195.15pt;margin-top:70.4pt;width:16.5pt;height:1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" o:allowincell="f" stroked="f">
                      <v:textbox inset="0,0,0,0">
                        <w:txbxContent>
                          <w:p w14:paraId="34214253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subscript"/>
                              </w:rPr>
                              <w:t>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52F081C" w14:textId="77777777" w:rsidR="006F1C75" w:rsidRPr="005E7AC4" w:rsidRDefault="0062350C">
            <w:pPr>
              <w:spacing w:before="120"/>
              <w:jc w:val="center"/>
            </w:pP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0" allowOverlap="1" wp14:anchorId="00683F52" wp14:editId="0696C84B">
                      <wp:simplePos x="0" y="0"/>
                      <wp:positionH relativeFrom="column">
                        <wp:posOffset>2662555</wp:posOffset>
                      </wp:positionH>
                      <wp:positionV relativeFrom="paragraph">
                        <wp:posOffset>853440</wp:posOffset>
                      </wp:positionV>
                      <wp:extent cx="215900" cy="139700"/>
                      <wp:effectExtent l="0" t="0" r="0" b="0"/>
                      <wp:wrapNone/>
                      <wp:docPr id="19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881F05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/>
                                      <w:sz w:val="18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83F52" id="Text Box 62" o:spid="_x0000_s1033" type="#_x0000_t202" style="position:absolute;left:0;text-align:left;margin-left:209.65pt;margin-top:67.2pt;width:17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" o:allowincell="f" stroked="f">
                      <v:textbox inset="0,0,0,0">
                        <w:txbxContent>
                          <w:p w14:paraId="6D881F05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300C"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1F8A3AB" wp14:editId="60D87D6D">
                      <wp:simplePos x="0" y="0"/>
                      <wp:positionH relativeFrom="column">
                        <wp:posOffset>2448560</wp:posOffset>
                      </wp:positionH>
                      <wp:positionV relativeFrom="paragraph">
                        <wp:posOffset>609600</wp:posOffset>
                      </wp:positionV>
                      <wp:extent cx="209550" cy="169545"/>
                      <wp:effectExtent l="0" t="0" r="0" b="0"/>
                      <wp:wrapNone/>
                      <wp:docPr id="17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6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8925FB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/>
                                      <w:sz w:val="18"/>
                                      <w:vertAlign w:val="subscript"/>
                                    </w:rPr>
                                    <w:t>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8A3AB" id="Text Box 91" o:spid="_x0000_s1034" type="#_x0000_t202" style="position:absolute;left:0;text-align:left;margin-left:192.8pt;margin-top:48pt;width:16.5pt;height:13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" stroked="f">
                      <v:textbox inset="0,0,0,0">
                        <w:txbxContent>
                          <w:p w14:paraId="198925FB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subscript"/>
                              </w:rPr>
                              <w:t>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300C"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5A348225" wp14:editId="618EA9CE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624840</wp:posOffset>
                      </wp:positionV>
                      <wp:extent cx="82550" cy="139700"/>
                      <wp:effectExtent l="0" t="0" r="0" b="0"/>
                      <wp:wrapNone/>
                      <wp:docPr id="16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6BE0A4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48225" id="Text Box 63" o:spid="_x0000_s1035" type="#_x0000_t202" style="position:absolute;left:0;text-align:left;margin-left:87.35pt;margin-top:49.2pt;width:6.5pt;height:1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" stroked="f">
                      <v:textbox inset="0,0,0,0">
                        <w:txbxContent>
                          <w:p w14:paraId="5C6BE0A4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300C"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19677B7" wp14:editId="7B485A32">
                      <wp:simplePos x="0" y="0"/>
                      <wp:positionH relativeFrom="column">
                        <wp:posOffset>3823970</wp:posOffset>
                      </wp:positionH>
                      <wp:positionV relativeFrom="paragraph">
                        <wp:posOffset>624840</wp:posOffset>
                      </wp:positionV>
                      <wp:extent cx="72390" cy="145415"/>
                      <wp:effectExtent l="0" t="0" r="0" b="0"/>
                      <wp:wrapNone/>
                      <wp:docPr id="15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997E21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677B7" id="Text Box 65" o:spid="_x0000_s1036" type="#_x0000_t202" style="position:absolute;left:0;text-align:left;margin-left:301.1pt;margin-top:49.2pt;width:5.7pt;height:11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" stroked="f">
                      <v:textbox inset="0,0,0,0">
                        <w:txbxContent>
                          <w:p w14:paraId="5F997E21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300C"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192D328" wp14:editId="2858CAF2">
                      <wp:simplePos x="0" y="0"/>
                      <wp:positionH relativeFrom="column">
                        <wp:posOffset>1978025</wp:posOffset>
                      </wp:positionH>
                      <wp:positionV relativeFrom="paragraph">
                        <wp:posOffset>154305</wp:posOffset>
                      </wp:positionV>
                      <wp:extent cx="82550" cy="139700"/>
                      <wp:effectExtent l="0" t="0" r="0" b="0"/>
                      <wp:wrapNone/>
                      <wp:docPr id="14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E43A6E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2D328" id="Text Box 68" o:spid="_x0000_s1037" type="#_x0000_t202" style="position:absolute;left:0;text-align:left;margin-left:155.75pt;margin-top:12.15pt;width:6.5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" stroked="f">
                      <v:textbox inset="0,0,0,0">
                        <w:txbxContent>
                          <w:p w14:paraId="7BE43A6E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554D" w:rsidRPr="005E7AC4">
              <w:object w:dxaOrig="6803" w:dyaOrig="1325" w14:anchorId="1F6DAA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343.35pt;height:67.15pt" o:ole="" fillcolor="window">
                  <v:imagedata r:id="rId9" o:title=""/>
                </v:shape>
                <o:OLEObject Type="Embed" ProgID="Designer.Drawing.7" ShapeID="_x0000_i1044" DrawAspect="Content" ObjectID="_1745747004" r:id="rId10"/>
              </w:object>
            </w:r>
          </w:p>
          <w:p w14:paraId="7856DDD4" w14:textId="77777777" w:rsidR="006F1C75" w:rsidRPr="005E7AC4" w:rsidRDefault="006F1C75">
            <w:pPr>
              <w:spacing w:before="12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2" w:space="0" w:color="auto"/>
              <w:bottom w:val="single" w:sz="6" w:space="0" w:color="auto"/>
            </w:tcBorders>
            <w:shd w:val="clear" w:color="auto" w:fill="BFBFBF" w:themeFill="background1" w:themeFillShade="BF"/>
          </w:tcPr>
          <w:p w14:paraId="37890F0B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2012EABF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10C45B62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57F288B4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L</w:t>
            </w:r>
            <w:r w:rsidRPr="005E7AC4">
              <w:rPr>
                <w:rFonts w:ascii="Arial" w:hAnsi="Arial"/>
                <w:sz w:val="18"/>
                <w:vertAlign w:val="subscript"/>
              </w:rPr>
              <w:t>t</w:t>
            </w:r>
          </w:p>
          <w:p w14:paraId="0E7353E2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proofErr w:type="spellStart"/>
            <w:r w:rsidRPr="005E7AC4">
              <w:rPr>
                <w:rFonts w:ascii="Arial" w:hAnsi="Arial"/>
                <w:sz w:val="18"/>
              </w:rPr>
              <w:t>L</w:t>
            </w:r>
            <w:r w:rsidRPr="005E7AC4">
              <w:rPr>
                <w:rFonts w:ascii="Arial" w:hAnsi="Arial"/>
                <w:sz w:val="18"/>
                <w:vertAlign w:val="subscript"/>
              </w:rPr>
              <w:t>c</w:t>
            </w:r>
            <w:proofErr w:type="spellEnd"/>
          </w:p>
          <w:p w14:paraId="7965CD8E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 xml:space="preserve">f </w:t>
            </w:r>
          </w:p>
          <w:p w14:paraId="518BB33A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b</w:t>
            </w:r>
          </w:p>
          <w:p w14:paraId="77678E9C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  <w:vertAlign w:val="subscript"/>
              </w:rPr>
            </w:pPr>
            <w:r w:rsidRPr="005E7AC4">
              <w:rPr>
                <w:rFonts w:ascii="Arial" w:hAnsi="Arial"/>
                <w:sz w:val="18"/>
              </w:rPr>
              <w:t>b</w:t>
            </w:r>
            <w:r w:rsidRPr="005E7AC4">
              <w:rPr>
                <w:rFonts w:ascii="Arial" w:hAnsi="Arial"/>
                <w:sz w:val="18"/>
                <w:vertAlign w:val="subscript"/>
              </w:rPr>
              <w:t>1</w:t>
            </w:r>
          </w:p>
          <w:p w14:paraId="5AD6EF01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a</w:t>
            </w:r>
          </w:p>
          <w:p w14:paraId="029BEEC8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R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6" w:space="0" w:color="auto"/>
            </w:tcBorders>
            <w:shd w:val="clear" w:color="auto" w:fill="BFBFBF" w:themeFill="background1" w:themeFillShade="BF"/>
          </w:tcPr>
          <w:p w14:paraId="332413F9" w14:textId="77777777" w:rsidR="006F1C75" w:rsidRPr="005E7AC4" w:rsidRDefault="006F1C75">
            <w:pPr>
              <w:rPr>
                <w:rFonts w:ascii="Arial" w:hAnsi="Arial"/>
                <w:sz w:val="16"/>
              </w:rPr>
            </w:pPr>
          </w:p>
          <w:p w14:paraId="0A1EFC79" w14:textId="77777777" w:rsidR="006F1C75" w:rsidRPr="005E7AC4" w:rsidRDefault="006F1C75">
            <w:pPr>
              <w:rPr>
                <w:rFonts w:ascii="Arial" w:hAnsi="Arial"/>
                <w:sz w:val="16"/>
              </w:rPr>
            </w:pPr>
          </w:p>
          <w:p w14:paraId="61C85D3C" w14:textId="77777777" w:rsidR="006F1C75" w:rsidRPr="005E7AC4" w:rsidRDefault="006F1C75">
            <w:pPr>
              <w:rPr>
                <w:rFonts w:ascii="Arial" w:hAnsi="Arial"/>
                <w:sz w:val="16"/>
              </w:rPr>
            </w:pPr>
          </w:p>
          <w:p w14:paraId="5EADB83D" w14:textId="77777777" w:rsidR="006F1C75" w:rsidRPr="005E7AC4" w:rsidRDefault="006F1C75">
            <w:pPr>
              <w:spacing w:before="60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=</w:t>
            </w:r>
          </w:p>
          <w:p w14:paraId="4981D626" w14:textId="77777777" w:rsidR="006F1C75" w:rsidRPr="005E7AC4" w:rsidRDefault="006F1C75">
            <w:pPr>
              <w:spacing w:before="60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=</w:t>
            </w:r>
          </w:p>
          <w:p w14:paraId="15014F6B" w14:textId="77777777" w:rsidR="006F1C75" w:rsidRPr="005E7AC4" w:rsidRDefault="006F1C75">
            <w:pPr>
              <w:spacing w:before="60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=</w:t>
            </w:r>
          </w:p>
          <w:p w14:paraId="6E5066A7" w14:textId="77777777" w:rsidR="006F1C75" w:rsidRPr="005E7AC4" w:rsidRDefault="006F1C75">
            <w:pPr>
              <w:spacing w:before="60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=</w:t>
            </w:r>
          </w:p>
          <w:p w14:paraId="1D7F0A02" w14:textId="77777777" w:rsidR="006F1C75" w:rsidRPr="005E7AC4" w:rsidRDefault="006F1C75">
            <w:pPr>
              <w:spacing w:before="60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=</w:t>
            </w:r>
          </w:p>
          <w:p w14:paraId="2DAFB396" w14:textId="77777777" w:rsidR="006F1C75" w:rsidRPr="005E7AC4" w:rsidRDefault="006F1C75">
            <w:pPr>
              <w:spacing w:before="60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=</w:t>
            </w:r>
          </w:p>
          <w:p w14:paraId="4889588F" w14:textId="77777777" w:rsidR="006F1C75" w:rsidRPr="005E7AC4" w:rsidRDefault="006F1C75">
            <w:pPr>
              <w:spacing w:before="60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=</w:t>
            </w:r>
          </w:p>
        </w:tc>
        <w:tc>
          <w:tcPr>
            <w:tcW w:w="1986" w:type="dxa"/>
            <w:gridSpan w:val="5"/>
            <w:tcBorders>
              <w:top w:val="single" w:sz="2" w:space="0" w:color="auto"/>
              <w:bottom w:val="single" w:sz="6" w:space="0" w:color="auto"/>
            </w:tcBorders>
            <w:shd w:val="clear" w:color="auto" w:fill="BFBFBF" w:themeFill="background1" w:themeFillShade="BF"/>
          </w:tcPr>
          <w:p w14:paraId="58174256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0F58B5A9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  <w:r w:rsidRPr="005E7AC4">
              <w:rPr>
                <w:rFonts w:ascii="Arial" w:hAnsi="Arial"/>
                <w:sz w:val="16"/>
              </w:rPr>
              <w:t>Mål i mm</w:t>
            </w:r>
          </w:p>
          <w:p w14:paraId="593DD4C2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3417F171" w14:textId="77777777" w:rsidR="006F1C75" w:rsidRPr="005E7AC4" w:rsidRDefault="0062350C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15964329" w14:textId="77777777" w:rsidR="000F7543" w:rsidRPr="005E7AC4" w:rsidRDefault="0062350C" w:rsidP="000F7543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409B3DD5" w14:textId="77777777" w:rsidR="00F722C4" w:rsidRPr="005E7AC4" w:rsidRDefault="0062350C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1E9FE83A" w14:textId="77777777" w:rsidR="0062350C" w:rsidRPr="005E7AC4" w:rsidRDefault="0062350C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779CB65C" w14:textId="77777777" w:rsidR="0062350C" w:rsidRPr="005E7AC4" w:rsidRDefault="0062350C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520CD797" w14:textId="77777777" w:rsidR="0062350C" w:rsidRPr="005E7AC4" w:rsidRDefault="0062350C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51B7928C" w14:textId="77777777" w:rsidR="0062350C" w:rsidRPr="005E7AC4" w:rsidRDefault="0062350C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</w:tr>
      <w:tr w:rsidR="006F1C75" w:rsidRPr="005E7AC4" w14:paraId="3C73C024" w14:textId="77777777" w:rsidTr="00C76459">
        <w:trPr>
          <w:cantSplit/>
          <w:trHeight w:hRule="exact" w:val="200"/>
        </w:trPr>
        <w:tc>
          <w:tcPr>
            <w:tcW w:w="1274" w:type="dxa"/>
            <w:tcBorders>
              <w:top w:val="single" w:sz="6" w:space="0" w:color="auto"/>
              <w:left w:val="single" w:sz="1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1ABE203A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Antal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0AE70F90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Emne nr.</w:t>
            </w:r>
          </w:p>
        </w:tc>
        <w:tc>
          <w:tcPr>
            <w:tcW w:w="4679" w:type="dxa"/>
            <w:gridSpan w:val="7"/>
            <w:tcBorders>
              <w:top w:val="single" w:sz="6" w:space="0" w:color="auto"/>
              <w:left w:val="single" w:sz="2" w:space="0" w:color="auto"/>
            </w:tcBorders>
            <w:shd w:val="clear" w:color="auto" w:fill="BFBFBF" w:themeFill="background1" w:themeFillShade="BF"/>
          </w:tcPr>
          <w:p w14:paraId="5D4CCD85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Prøve nr.</w:t>
            </w:r>
          </w:p>
        </w:tc>
        <w:tc>
          <w:tcPr>
            <w:tcW w:w="2979" w:type="dxa"/>
            <w:gridSpan w:val="8"/>
            <w:tcBorders>
              <w:top w:val="single" w:sz="6" w:space="0" w:color="auto"/>
            </w:tcBorders>
            <w:shd w:val="clear" w:color="auto" w:fill="BFBFBF" w:themeFill="background1" w:themeFillShade="BF"/>
          </w:tcPr>
          <w:p w14:paraId="667548B9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</w:p>
        </w:tc>
      </w:tr>
      <w:tr w:rsidR="006F1C75" w:rsidRPr="005E7AC4" w14:paraId="09D916ED" w14:textId="77777777" w:rsidTr="00C76459">
        <w:trPr>
          <w:cantSplit/>
          <w:trHeight w:hRule="exact" w:val="280"/>
        </w:trPr>
        <w:tc>
          <w:tcPr>
            <w:tcW w:w="1274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3F9F043D" w14:textId="77777777" w:rsidR="006F1C75" w:rsidRPr="005E7AC4" w:rsidRDefault="006F1C75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27265DC" w14:textId="77777777" w:rsidR="006F1C75" w:rsidRPr="005E7AC4" w:rsidRDefault="006F1C75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4679" w:type="dxa"/>
            <w:gridSpan w:val="7"/>
            <w:shd w:val="clear" w:color="auto" w:fill="BFBFBF" w:themeFill="background1" w:themeFillShade="BF"/>
          </w:tcPr>
          <w:p w14:paraId="09BA90A0" w14:textId="77777777" w:rsidR="006F1C75" w:rsidRPr="005E7AC4" w:rsidRDefault="006F1C75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1701" w:type="dxa"/>
            <w:gridSpan w:val="7"/>
            <w:shd w:val="clear" w:color="auto" w:fill="BFBFBF" w:themeFill="background1" w:themeFillShade="BF"/>
          </w:tcPr>
          <w:p w14:paraId="554B0C96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  <w:tc>
          <w:tcPr>
            <w:tcW w:w="1278" w:type="dxa"/>
            <w:shd w:val="clear" w:color="auto" w:fill="BFBFBF" w:themeFill="background1" w:themeFillShade="BF"/>
          </w:tcPr>
          <w:p w14:paraId="3B2EB4C1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</w:tr>
      <w:tr w:rsidR="006F1C75" w:rsidRPr="005E7AC4" w14:paraId="2D2B8FE0" w14:textId="77777777" w:rsidTr="00C76459">
        <w:trPr>
          <w:cantSplit/>
          <w:trHeight w:hRule="exact" w:val="2700"/>
        </w:trPr>
        <w:tc>
          <w:tcPr>
            <w:tcW w:w="7229" w:type="dxa"/>
            <w:gridSpan w:val="9"/>
            <w:tcBorders>
              <w:top w:val="single" w:sz="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68512829" w14:textId="77777777" w:rsidR="006F1C75" w:rsidRPr="005E7AC4" w:rsidRDefault="0095300C">
            <w:pPr>
              <w:spacing w:before="120"/>
              <w:jc w:val="center"/>
            </w:pP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D335EC5" wp14:editId="4BA292AD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687705</wp:posOffset>
                      </wp:positionV>
                      <wp:extent cx="82550" cy="139700"/>
                      <wp:effectExtent l="0" t="0" r="0" b="0"/>
                      <wp:wrapNone/>
                      <wp:docPr id="13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99A56C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35EC5" id="Text Box 88" o:spid="_x0000_s1038" type="#_x0000_t202" style="position:absolute;left:0;text-align:left;margin-left:10.4pt;margin-top:54.15pt;width:6.5pt;height:1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" stroked="f">
                      <v:textbox inset="0,0,0,0">
                        <w:txbxContent>
                          <w:p w14:paraId="5E99A56C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72E20F95" wp14:editId="36E1DB67">
                      <wp:simplePos x="0" y="0"/>
                      <wp:positionH relativeFrom="column">
                        <wp:posOffset>2708910</wp:posOffset>
                      </wp:positionH>
                      <wp:positionV relativeFrom="paragraph">
                        <wp:posOffset>675005</wp:posOffset>
                      </wp:positionV>
                      <wp:extent cx="82550" cy="139700"/>
                      <wp:effectExtent l="0" t="0" r="0" b="0"/>
                      <wp:wrapNone/>
                      <wp:docPr id="12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6AE54C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20F95" id="Text Box 89" o:spid="_x0000_s1039" type="#_x0000_t202" style="position:absolute;left:0;text-align:left;margin-left:213.3pt;margin-top:53.15pt;width:6.5pt;height:1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" o:allowincell="f" stroked="f">
                      <v:textbox inset="0,0,0,0">
                        <w:txbxContent>
                          <w:p w14:paraId="166AE54C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7F3716C7" wp14:editId="3339CE0D">
                      <wp:simplePos x="0" y="0"/>
                      <wp:positionH relativeFrom="column">
                        <wp:posOffset>3964305</wp:posOffset>
                      </wp:positionH>
                      <wp:positionV relativeFrom="paragraph">
                        <wp:posOffset>979170</wp:posOffset>
                      </wp:positionV>
                      <wp:extent cx="82550" cy="139700"/>
                      <wp:effectExtent l="0" t="0" r="0" b="0"/>
                      <wp:wrapNone/>
                      <wp:docPr id="11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F95A78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716C7" id="Text Box 87" o:spid="_x0000_s1040" type="#_x0000_t202" style="position:absolute;left:0;text-align:left;margin-left:312.15pt;margin-top:77.1pt;width:6.5pt;height:1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" o:allowincell="f" stroked="f">
                      <v:textbox inset="0,0,0,0">
                        <w:txbxContent>
                          <w:p w14:paraId="69F95A78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4B3BD69D" wp14:editId="716E6587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979170</wp:posOffset>
                      </wp:positionV>
                      <wp:extent cx="82550" cy="139700"/>
                      <wp:effectExtent l="0" t="0" r="0" b="0"/>
                      <wp:wrapNone/>
                      <wp:docPr id="10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C977C0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BD69D" id="Text Box 85" o:spid="_x0000_s1041" type="#_x0000_t202" style="position:absolute;left:0;text-align:left;margin-left:77.85pt;margin-top:77.1pt;width:6.5pt;height:1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" o:allowincell="f" stroked="f">
                      <v:textbox inset="0,0,0,0">
                        <w:txbxContent>
                          <w:p w14:paraId="7BC977C0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C7E913A" w14:textId="77777777" w:rsidR="006F1C75" w:rsidRPr="005E7AC4" w:rsidRDefault="0062350C">
            <w:pPr>
              <w:spacing w:before="120"/>
              <w:jc w:val="center"/>
            </w:pP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447661E1" wp14:editId="11AACF1E">
                      <wp:simplePos x="0" y="0"/>
                      <wp:positionH relativeFrom="column">
                        <wp:posOffset>2548255</wp:posOffset>
                      </wp:positionH>
                      <wp:positionV relativeFrom="paragraph">
                        <wp:posOffset>951865</wp:posOffset>
                      </wp:positionV>
                      <wp:extent cx="215900" cy="139700"/>
                      <wp:effectExtent l="0" t="0" r="0" b="0"/>
                      <wp:wrapNone/>
                      <wp:docPr id="2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7D2432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/>
                                      <w:sz w:val="18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7661E1" id="Text Box 90" o:spid="_x0000_s1042" type="#_x0000_t202" style="position:absolute;left:0;text-align:left;margin-left:200.65pt;margin-top:74.95pt;width:17pt;height:1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" o:allowincell="f" stroked="f">
                      <v:textbox inset="0,0,0,0">
                        <w:txbxContent>
                          <w:p w14:paraId="637D2432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0" allowOverlap="1" wp14:anchorId="67E9AF0B" wp14:editId="6C509C08">
                      <wp:simplePos x="0" y="0"/>
                      <wp:positionH relativeFrom="column">
                        <wp:posOffset>2230755</wp:posOffset>
                      </wp:positionH>
                      <wp:positionV relativeFrom="paragraph">
                        <wp:posOffset>804545</wp:posOffset>
                      </wp:positionV>
                      <wp:extent cx="209550" cy="139700"/>
                      <wp:effectExtent l="0" t="0" r="0" b="0"/>
                      <wp:wrapNone/>
                      <wp:docPr id="21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38C74A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/>
                                      <w:sz w:val="18"/>
                                      <w:vertAlign w:val="subscript"/>
                                    </w:rPr>
                                    <w:t>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9AF0B" id="Text Box 92" o:spid="_x0000_s1043" type="#_x0000_t202" style="position:absolute;left:0;text-align:left;margin-left:175.65pt;margin-top:63.35pt;width:16.5pt;height:1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" o:allowincell="f" stroked="f">
                      <v:textbox inset="0,0,0,0">
                        <w:txbxContent>
                          <w:p w14:paraId="5738C74A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sz w:val="18"/>
                                <w:vertAlign w:val="subscript"/>
                              </w:rPr>
                              <w:t>c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554D" w:rsidRPr="005E7AC4">
              <w:object w:dxaOrig="7186" w:dyaOrig="1590" w14:anchorId="4573DC58">
                <v:shape id="_x0000_i1045" type="#_x0000_t75" style="width:351.4pt;height:78.45pt" o:ole="" fillcolor="window">
                  <v:imagedata r:id="rId11" o:title=""/>
                </v:shape>
                <o:OLEObject Type="Embed" ProgID="Designer.Drawing.7" ShapeID="_x0000_i1045" DrawAspect="Content" ObjectID="_1745747005" r:id="rId12"/>
              </w:object>
            </w:r>
          </w:p>
          <w:p w14:paraId="6E9619DC" w14:textId="77777777" w:rsidR="006F1C75" w:rsidRPr="005E7AC4" w:rsidRDefault="006F1C75">
            <w:pPr>
              <w:spacing w:before="120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09" w:type="dxa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14:paraId="0F6B0B2E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189899BD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314E99B7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2F6BC1D8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L</w:t>
            </w:r>
            <w:r w:rsidRPr="005E7AC4">
              <w:rPr>
                <w:rFonts w:ascii="Arial" w:hAnsi="Arial"/>
                <w:sz w:val="18"/>
                <w:vertAlign w:val="subscript"/>
              </w:rPr>
              <w:t>t</w:t>
            </w:r>
            <w:r w:rsidRPr="005E7AC4">
              <w:rPr>
                <w:rFonts w:ascii="Arial" w:hAnsi="Arial"/>
                <w:sz w:val="18"/>
              </w:rPr>
              <w:t xml:space="preserve"> </w:t>
            </w:r>
          </w:p>
          <w:p w14:paraId="53F8566E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  <w:vertAlign w:val="subscript"/>
              </w:rPr>
            </w:pPr>
            <w:proofErr w:type="spellStart"/>
            <w:r w:rsidRPr="005E7AC4">
              <w:rPr>
                <w:rFonts w:ascii="Arial" w:hAnsi="Arial"/>
                <w:sz w:val="18"/>
              </w:rPr>
              <w:t>L</w:t>
            </w:r>
            <w:r w:rsidRPr="005E7AC4">
              <w:rPr>
                <w:rFonts w:ascii="Arial" w:hAnsi="Arial"/>
                <w:sz w:val="18"/>
                <w:vertAlign w:val="subscript"/>
              </w:rPr>
              <w:t>c</w:t>
            </w:r>
            <w:proofErr w:type="spellEnd"/>
          </w:p>
          <w:p w14:paraId="7918A76E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f</w:t>
            </w:r>
          </w:p>
          <w:p w14:paraId="41DC0F43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b</w:t>
            </w:r>
          </w:p>
          <w:p w14:paraId="32425130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d</w:t>
            </w:r>
          </w:p>
          <w:p w14:paraId="35315BBB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R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14:paraId="4198DEBD" w14:textId="77777777" w:rsidR="006F1C75" w:rsidRPr="005E7AC4" w:rsidRDefault="006F1C75">
            <w:pPr>
              <w:rPr>
                <w:rFonts w:ascii="Arial" w:hAnsi="Arial"/>
                <w:sz w:val="16"/>
              </w:rPr>
            </w:pPr>
          </w:p>
          <w:p w14:paraId="20A5CF48" w14:textId="77777777" w:rsidR="006F1C75" w:rsidRPr="005E7AC4" w:rsidRDefault="006F1C75">
            <w:pPr>
              <w:rPr>
                <w:rFonts w:ascii="Arial" w:hAnsi="Arial"/>
                <w:sz w:val="16"/>
              </w:rPr>
            </w:pPr>
          </w:p>
          <w:p w14:paraId="140DAFBC" w14:textId="77777777" w:rsidR="006F1C75" w:rsidRPr="005E7AC4" w:rsidRDefault="006F1C75">
            <w:pPr>
              <w:rPr>
                <w:rFonts w:ascii="Arial" w:hAnsi="Arial"/>
                <w:sz w:val="16"/>
              </w:rPr>
            </w:pPr>
          </w:p>
          <w:p w14:paraId="6C1B8A13" w14:textId="77777777" w:rsidR="006F1C75" w:rsidRPr="005E7AC4" w:rsidRDefault="006F1C75">
            <w:pPr>
              <w:spacing w:before="60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=</w:t>
            </w:r>
          </w:p>
          <w:p w14:paraId="778CDF61" w14:textId="77777777" w:rsidR="006F1C75" w:rsidRPr="005E7AC4" w:rsidRDefault="006F1C75">
            <w:pPr>
              <w:spacing w:before="60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=</w:t>
            </w:r>
          </w:p>
          <w:p w14:paraId="72627C67" w14:textId="77777777" w:rsidR="006F1C75" w:rsidRPr="005E7AC4" w:rsidRDefault="006F1C75">
            <w:pPr>
              <w:spacing w:before="60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=</w:t>
            </w:r>
          </w:p>
          <w:p w14:paraId="474B7879" w14:textId="77777777" w:rsidR="006F1C75" w:rsidRPr="005E7AC4" w:rsidRDefault="006F1C75">
            <w:pPr>
              <w:spacing w:before="60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=</w:t>
            </w:r>
          </w:p>
          <w:p w14:paraId="355999F1" w14:textId="77777777" w:rsidR="006F1C75" w:rsidRPr="005E7AC4" w:rsidRDefault="006F1C75">
            <w:pPr>
              <w:spacing w:before="60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=</w:t>
            </w:r>
          </w:p>
          <w:p w14:paraId="4973802D" w14:textId="77777777" w:rsidR="006F1C75" w:rsidRPr="005E7AC4" w:rsidRDefault="006F1C75">
            <w:pPr>
              <w:spacing w:before="60"/>
              <w:rPr>
                <w:rFonts w:ascii="Arial" w:hAnsi="Arial"/>
                <w:sz w:val="16"/>
              </w:rPr>
            </w:pPr>
            <w:r w:rsidRPr="005E7AC4">
              <w:rPr>
                <w:rFonts w:ascii="Arial" w:hAnsi="Arial"/>
                <w:sz w:val="18"/>
              </w:rPr>
              <w:t>=</w:t>
            </w:r>
          </w:p>
        </w:tc>
        <w:tc>
          <w:tcPr>
            <w:tcW w:w="1986" w:type="dxa"/>
            <w:gridSpan w:val="5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14:paraId="6F091F14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4BFA2F36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  <w:r w:rsidRPr="005E7AC4">
              <w:rPr>
                <w:rFonts w:ascii="Arial" w:hAnsi="Arial"/>
                <w:sz w:val="16"/>
              </w:rPr>
              <w:t>Mål i mm</w:t>
            </w:r>
          </w:p>
          <w:p w14:paraId="57F208A7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7B42C6EE" w14:textId="77777777" w:rsidR="006F1C75" w:rsidRPr="005E7AC4" w:rsidRDefault="006F1C75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4BD6979D" w14:textId="77777777" w:rsidR="006F1C75" w:rsidRPr="005E7AC4" w:rsidRDefault="006F1C75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02834552" w14:textId="77777777" w:rsidR="006F1C75" w:rsidRPr="005E7AC4" w:rsidRDefault="006F1C75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010701C2" w14:textId="77777777" w:rsidR="006F1C75" w:rsidRPr="005E7AC4" w:rsidRDefault="006F1C75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04DB0DFB" w14:textId="77777777" w:rsidR="006F1C75" w:rsidRPr="005E7AC4" w:rsidRDefault="006F1C75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62B3F785" w14:textId="77777777" w:rsidR="006F1C75" w:rsidRPr="005E7AC4" w:rsidRDefault="006F1C75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</w:tr>
      <w:tr w:rsidR="006F1C75" w:rsidRPr="005E7AC4" w14:paraId="2EDC7E30" w14:textId="77777777" w:rsidTr="008E3C2C">
        <w:trPr>
          <w:cantSplit/>
          <w:trHeight w:hRule="exact" w:val="72"/>
        </w:trPr>
        <w:tc>
          <w:tcPr>
            <w:tcW w:w="10208" w:type="dxa"/>
            <w:gridSpan w:val="17"/>
            <w:tcBorders>
              <w:left w:val="single" w:sz="12" w:space="0" w:color="auto"/>
            </w:tcBorders>
          </w:tcPr>
          <w:p w14:paraId="7B3B5944" w14:textId="77777777" w:rsidR="006F1C75" w:rsidRPr="005E7AC4" w:rsidRDefault="006F1C75">
            <w:pPr>
              <w:ind w:left="57"/>
              <w:jc w:val="right"/>
              <w:rPr>
                <w:rFonts w:ascii="Arial" w:hAnsi="Arial"/>
                <w:sz w:val="18"/>
              </w:rPr>
            </w:pPr>
          </w:p>
        </w:tc>
      </w:tr>
      <w:tr w:rsidR="006F1C75" w:rsidRPr="005E7AC4" w14:paraId="01995D4C" w14:textId="77777777" w:rsidTr="00C76459">
        <w:trPr>
          <w:cantSplit/>
          <w:trHeight w:hRule="exact" w:val="480"/>
        </w:trPr>
        <w:tc>
          <w:tcPr>
            <w:tcW w:w="10208" w:type="dxa"/>
            <w:gridSpan w:val="17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</w:tcPr>
          <w:p w14:paraId="5BE1D446" w14:textId="77777777" w:rsidR="006F1C75" w:rsidRPr="005E7AC4" w:rsidRDefault="006F1C75">
            <w:pPr>
              <w:pStyle w:val="Heading1"/>
            </w:pPr>
            <w:r w:rsidRPr="005E7AC4">
              <w:lastRenderedPageBreak/>
              <w:t>Bøjeprøvning</w:t>
            </w:r>
          </w:p>
        </w:tc>
      </w:tr>
      <w:tr w:rsidR="006F1C75" w:rsidRPr="005E7AC4" w14:paraId="5A11F813" w14:textId="77777777" w:rsidTr="00C76459">
        <w:trPr>
          <w:cantSplit/>
          <w:trHeight w:hRule="exact" w:val="200"/>
        </w:trPr>
        <w:tc>
          <w:tcPr>
            <w:tcW w:w="1274" w:type="dxa"/>
            <w:tcBorders>
              <w:left w:val="single" w:sz="1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739CD43E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Antal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62875219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Emne nr.</w:t>
            </w:r>
          </w:p>
        </w:tc>
        <w:tc>
          <w:tcPr>
            <w:tcW w:w="7658" w:type="dxa"/>
            <w:gridSpan w:val="15"/>
            <w:tcBorders>
              <w:left w:val="single" w:sz="2" w:space="0" w:color="auto"/>
            </w:tcBorders>
            <w:shd w:val="clear" w:color="auto" w:fill="BFBFBF" w:themeFill="background1" w:themeFillShade="BF"/>
          </w:tcPr>
          <w:p w14:paraId="7C656CF5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Prøve nr.</w:t>
            </w:r>
          </w:p>
        </w:tc>
      </w:tr>
      <w:tr w:rsidR="006F1C75" w:rsidRPr="005E7AC4" w14:paraId="09D29EB2" w14:textId="77777777" w:rsidTr="00C76459">
        <w:trPr>
          <w:cantSplit/>
          <w:trHeight w:hRule="exact" w:val="280"/>
        </w:trPr>
        <w:tc>
          <w:tcPr>
            <w:tcW w:w="1274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7E66E184" w14:textId="77777777" w:rsidR="006F1C75" w:rsidRPr="005E7AC4" w:rsidRDefault="006F1C75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BE68561" w14:textId="77777777" w:rsidR="006F1C75" w:rsidRPr="005E7AC4" w:rsidRDefault="006F1C75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7658" w:type="dxa"/>
            <w:gridSpan w:val="15"/>
            <w:shd w:val="clear" w:color="auto" w:fill="BFBFBF" w:themeFill="background1" w:themeFillShade="BF"/>
          </w:tcPr>
          <w:p w14:paraId="6597C0F7" w14:textId="77777777" w:rsidR="006F1C75" w:rsidRPr="005E7AC4" w:rsidRDefault="006F1C75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</w:tr>
      <w:tr w:rsidR="006F1C75" w:rsidRPr="005E7AC4" w14:paraId="6A9542DD" w14:textId="77777777" w:rsidTr="00C76459">
        <w:trPr>
          <w:cantSplit/>
          <w:trHeight w:hRule="exact" w:val="200"/>
        </w:trPr>
        <w:tc>
          <w:tcPr>
            <w:tcW w:w="10208" w:type="dxa"/>
            <w:gridSpan w:val="17"/>
            <w:tcBorders>
              <w:top w:val="single" w:sz="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701ED9C5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Bearbejdning</w:t>
            </w:r>
          </w:p>
        </w:tc>
      </w:tr>
      <w:tr w:rsidR="006F1C75" w:rsidRPr="005E7AC4" w14:paraId="1451FDE2" w14:textId="77777777" w:rsidTr="00C76459">
        <w:trPr>
          <w:cantSplit/>
          <w:trHeight w:hRule="exact" w:val="280"/>
        </w:trPr>
        <w:tc>
          <w:tcPr>
            <w:tcW w:w="2550" w:type="dxa"/>
            <w:gridSpan w:val="2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7B33127D" w14:textId="77777777" w:rsidR="006F1C75" w:rsidRPr="005E7AC4" w:rsidRDefault="006F1C75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AC4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fldChar w:fldCharType="end"/>
            </w:r>
            <w:r w:rsidRPr="005E7AC4">
              <w:rPr>
                <w:sz w:val="20"/>
              </w:rPr>
              <w:t xml:space="preserve"> </w:t>
            </w:r>
            <w:r w:rsidRPr="005E7AC4">
              <w:rPr>
                <w:rFonts w:ascii="Arial" w:hAnsi="Arial"/>
                <w:sz w:val="16"/>
              </w:rPr>
              <w:t>Overvulst fjernes</w:t>
            </w:r>
          </w:p>
        </w:tc>
        <w:tc>
          <w:tcPr>
            <w:tcW w:w="2552" w:type="dxa"/>
            <w:gridSpan w:val="4"/>
            <w:shd w:val="clear" w:color="auto" w:fill="BFBFBF" w:themeFill="background1" w:themeFillShade="BF"/>
          </w:tcPr>
          <w:p w14:paraId="71594F6D" w14:textId="77777777" w:rsidR="006F1C75" w:rsidRPr="005E7AC4" w:rsidRDefault="006F1C75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AC4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fldChar w:fldCharType="end"/>
            </w:r>
            <w:r w:rsidRPr="005E7AC4">
              <w:rPr>
                <w:sz w:val="20"/>
              </w:rPr>
              <w:t xml:space="preserve"> </w:t>
            </w:r>
            <w:r w:rsidRPr="005E7AC4">
              <w:rPr>
                <w:rFonts w:ascii="Arial" w:hAnsi="Arial"/>
                <w:sz w:val="16"/>
              </w:rPr>
              <w:t>Rodvulst fjernes</w:t>
            </w:r>
          </w:p>
        </w:tc>
        <w:tc>
          <w:tcPr>
            <w:tcW w:w="2127" w:type="dxa"/>
            <w:gridSpan w:val="3"/>
            <w:shd w:val="clear" w:color="auto" w:fill="BFBFBF" w:themeFill="background1" w:themeFillShade="BF"/>
          </w:tcPr>
          <w:p w14:paraId="0A48F8EB" w14:textId="77777777" w:rsidR="006F1C75" w:rsidRPr="005E7AC4" w:rsidRDefault="006F1C75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AC4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fldChar w:fldCharType="end"/>
            </w:r>
            <w:r w:rsidRPr="005E7AC4">
              <w:rPr>
                <w:sz w:val="20"/>
              </w:rPr>
              <w:t xml:space="preserve"> </w:t>
            </w:r>
            <w:r w:rsidRPr="005E7AC4">
              <w:rPr>
                <w:rFonts w:ascii="Arial" w:hAnsi="Arial"/>
                <w:sz w:val="16"/>
              </w:rPr>
              <w:t>Slibes let</w:t>
            </w:r>
          </w:p>
        </w:tc>
        <w:tc>
          <w:tcPr>
            <w:tcW w:w="2979" w:type="dxa"/>
            <w:gridSpan w:val="8"/>
            <w:shd w:val="clear" w:color="auto" w:fill="BFBFBF" w:themeFill="background1" w:themeFillShade="BF"/>
          </w:tcPr>
          <w:p w14:paraId="2C820DA3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</w:tr>
      <w:tr w:rsidR="006F1C75" w:rsidRPr="005E7AC4" w14:paraId="08FB2067" w14:textId="77777777" w:rsidTr="00C76459">
        <w:trPr>
          <w:cantSplit/>
          <w:trHeight w:hRule="exact" w:val="2400"/>
        </w:trPr>
        <w:tc>
          <w:tcPr>
            <w:tcW w:w="7229" w:type="dxa"/>
            <w:gridSpan w:val="9"/>
            <w:tcBorders>
              <w:top w:val="single" w:sz="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28858E83" w14:textId="77777777" w:rsidR="006F1C75" w:rsidRPr="005E7AC4" w:rsidRDefault="0095300C">
            <w:pPr>
              <w:spacing w:before="240"/>
              <w:jc w:val="center"/>
              <w:rPr>
                <w:rFonts w:ascii="Arial" w:hAnsi="Arial"/>
                <w:sz w:val="18"/>
              </w:rPr>
            </w:pP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0" allowOverlap="1" wp14:anchorId="08D8EE78" wp14:editId="432C4A61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1136015</wp:posOffset>
                      </wp:positionV>
                      <wp:extent cx="82550" cy="132080"/>
                      <wp:effectExtent l="0" t="0" r="0" b="0"/>
                      <wp:wrapNone/>
                      <wp:docPr id="9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" cy="132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F185C6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8EE78" id="Text Box 32" o:spid="_x0000_s1044" type="#_x0000_t202" style="position:absolute;left:0;text-align:left;margin-left:151.95pt;margin-top:89.45pt;width:6.5pt;height:10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" o:allowincell="f" stroked="f">
                      <v:textbox inset="0,0,0,0">
                        <w:txbxContent>
                          <w:p w14:paraId="5EF185C6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0" allowOverlap="1" wp14:anchorId="2F23D61E" wp14:editId="152E3F89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753110</wp:posOffset>
                      </wp:positionV>
                      <wp:extent cx="82550" cy="139700"/>
                      <wp:effectExtent l="0" t="0" r="0" b="0"/>
                      <wp:wrapNone/>
                      <wp:docPr id="8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2F1B8F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3D61E" id="_x0000_s1045" type="#_x0000_t202" style="position:absolute;left:0;text-align:left;margin-left:232.85pt;margin-top:59.3pt;width:6.5pt;height:1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" o:allowincell="f" stroked="f">
                      <v:textbox inset="0,0,0,0">
                        <w:txbxContent>
                          <w:p w14:paraId="642F1B8F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0" allowOverlap="1" wp14:anchorId="2428D389" wp14:editId="0043C6BF">
                      <wp:simplePos x="0" y="0"/>
                      <wp:positionH relativeFrom="column">
                        <wp:posOffset>1414780</wp:posOffset>
                      </wp:positionH>
                      <wp:positionV relativeFrom="paragraph">
                        <wp:posOffset>886460</wp:posOffset>
                      </wp:positionV>
                      <wp:extent cx="82550" cy="139700"/>
                      <wp:effectExtent l="0" t="0" r="0" b="0"/>
                      <wp:wrapNone/>
                      <wp:docPr id="7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870FE2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8D389" id="Text Box 31" o:spid="_x0000_s1046" type="#_x0000_t202" style="position:absolute;left:0;text-align:left;margin-left:111.4pt;margin-top:69.8pt;width:6.5pt;height:1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" o:allowincell="f" stroked="f">
                      <v:textbox inset="0,0,0,0">
                        <w:txbxContent>
                          <w:p w14:paraId="22870FE2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1C75" w:rsidRPr="005E7AC4">
              <w:object w:dxaOrig="4556" w:dyaOrig="2761" w14:anchorId="5B54AA53">
                <v:shape id="_x0000_i1046" type="#_x0000_t75" style="width:149.35pt;height:90.8pt" o:ole="" fillcolor="window">
                  <v:imagedata r:id="rId13" o:title=""/>
                </v:shape>
                <o:OLEObject Type="Embed" ProgID="Designer.Drawing.7" ShapeID="_x0000_i1046" DrawAspect="Content" ObjectID="_1745747006" r:id="rId14"/>
              </w:objec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14:paraId="26B8EF0A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1FB715FF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4DD3966D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493EB5AE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 xml:space="preserve">a = </w:t>
            </w:r>
          </w:p>
          <w:p w14:paraId="05CCA523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 xml:space="preserve">b = </w:t>
            </w:r>
          </w:p>
          <w:p w14:paraId="16E7E9C9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6"/>
              </w:rPr>
            </w:pPr>
            <w:r w:rsidRPr="005E7AC4">
              <w:rPr>
                <w:rFonts w:ascii="Arial" w:hAnsi="Arial"/>
                <w:sz w:val="18"/>
              </w:rPr>
              <w:t>c =</w:t>
            </w:r>
          </w:p>
        </w:tc>
        <w:tc>
          <w:tcPr>
            <w:tcW w:w="2128" w:type="dxa"/>
            <w:gridSpan w:val="6"/>
            <w:tcBorders>
              <w:top w:val="single" w:sz="2" w:space="0" w:color="auto"/>
            </w:tcBorders>
            <w:shd w:val="clear" w:color="auto" w:fill="BFBFBF" w:themeFill="background1" w:themeFillShade="BF"/>
          </w:tcPr>
          <w:p w14:paraId="5A009517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636481B9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  <w:r w:rsidRPr="005E7AC4">
              <w:rPr>
                <w:rFonts w:ascii="Arial" w:hAnsi="Arial"/>
                <w:sz w:val="16"/>
              </w:rPr>
              <w:t>Mål i mm</w:t>
            </w:r>
          </w:p>
          <w:p w14:paraId="21D18567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7DF7892B" w14:textId="77777777" w:rsidR="006F1C75" w:rsidRPr="005E7AC4" w:rsidRDefault="006F1C75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1C564523" w14:textId="77777777" w:rsidR="006F1C75" w:rsidRPr="005E7AC4" w:rsidRDefault="006F1C75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34A715C6" w14:textId="77777777" w:rsidR="006F1C75" w:rsidRPr="005E7AC4" w:rsidRDefault="006F1C75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</w:tr>
      <w:tr w:rsidR="006F1C75" w:rsidRPr="005E7AC4" w14:paraId="773F45D7" w14:textId="77777777" w:rsidTr="00C76459">
        <w:trPr>
          <w:cantSplit/>
          <w:trHeight w:hRule="exact" w:val="480"/>
        </w:trPr>
        <w:tc>
          <w:tcPr>
            <w:tcW w:w="10208" w:type="dxa"/>
            <w:gridSpan w:val="17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</w:tcPr>
          <w:p w14:paraId="2516D03C" w14:textId="77777777" w:rsidR="006F1C75" w:rsidRPr="005E7AC4" w:rsidRDefault="006F1C75">
            <w:pPr>
              <w:pStyle w:val="Heading1"/>
            </w:pPr>
            <w:r w:rsidRPr="005E7AC4">
              <w:t>Slagsejhedsprøvning</w:t>
            </w:r>
          </w:p>
        </w:tc>
      </w:tr>
      <w:tr w:rsidR="006F1C75" w:rsidRPr="005E7AC4" w14:paraId="4C957E3F" w14:textId="77777777" w:rsidTr="00C76459">
        <w:trPr>
          <w:cantSplit/>
          <w:trHeight w:hRule="exact" w:val="200"/>
        </w:trPr>
        <w:tc>
          <w:tcPr>
            <w:tcW w:w="1274" w:type="dxa"/>
            <w:tcBorders>
              <w:left w:val="single" w:sz="1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51674436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Antal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01B0B63F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Emne nr.</w:t>
            </w:r>
          </w:p>
        </w:tc>
        <w:tc>
          <w:tcPr>
            <w:tcW w:w="7658" w:type="dxa"/>
            <w:gridSpan w:val="15"/>
            <w:tcBorders>
              <w:left w:val="single" w:sz="2" w:space="0" w:color="auto"/>
            </w:tcBorders>
            <w:shd w:val="clear" w:color="auto" w:fill="BFBFBF" w:themeFill="background1" w:themeFillShade="BF"/>
          </w:tcPr>
          <w:p w14:paraId="734C2E34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Prøve nr.</w:t>
            </w:r>
          </w:p>
        </w:tc>
      </w:tr>
      <w:tr w:rsidR="006F1C75" w:rsidRPr="005E7AC4" w14:paraId="34F79185" w14:textId="77777777" w:rsidTr="00C76459">
        <w:trPr>
          <w:cantSplit/>
          <w:trHeight w:hRule="exact" w:val="280"/>
        </w:trPr>
        <w:tc>
          <w:tcPr>
            <w:tcW w:w="1274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1E19234F" w14:textId="77777777" w:rsidR="006F1C75" w:rsidRPr="005E7AC4" w:rsidRDefault="0062350C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56C612B" w14:textId="77777777" w:rsidR="006F1C75" w:rsidRPr="005E7AC4" w:rsidRDefault="0062350C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7658" w:type="dxa"/>
            <w:gridSpan w:val="15"/>
            <w:shd w:val="clear" w:color="auto" w:fill="BFBFBF" w:themeFill="background1" w:themeFillShade="BF"/>
          </w:tcPr>
          <w:p w14:paraId="69D895CC" w14:textId="77777777" w:rsidR="006F1C75" w:rsidRPr="005E7AC4" w:rsidRDefault="0062350C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</w:tr>
      <w:tr w:rsidR="00EC6A10" w:rsidRPr="005E7AC4" w14:paraId="1E98F0B8" w14:textId="77777777" w:rsidTr="00C76459">
        <w:trPr>
          <w:cantSplit/>
          <w:trHeight w:hRule="exact" w:val="200"/>
        </w:trPr>
        <w:tc>
          <w:tcPr>
            <w:tcW w:w="255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18967010" w14:textId="77777777" w:rsidR="00EC6A10" w:rsidRPr="005E7AC4" w:rsidRDefault="00EC6A10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Kærvtype</w:t>
            </w:r>
          </w:p>
        </w:tc>
        <w:tc>
          <w:tcPr>
            <w:tcW w:w="7658" w:type="dxa"/>
            <w:gridSpan w:val="15"/>
            <w:tcBorders>
              <w:top w:val="single" w:sz="2" w:space="0" w:color="auto"/>
              <w:left w:val="single" w:sz="2" w:space="0" w:color="auto"/>
            </w:tcBorders>
            <w:shd w:val="clear" w:color="auto" w:fill="BFBFBF" w:themeFill="background1" w:themeFillShade="BF"/>
          </w:tcPr>
          <w:p w14:paraId="5E55D9FF" w14:textId="77777777" w:rsidR="00EC6A10" w:rsidRPr="005E7AC4" w:rsidRDefault="00CF41AE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Prøvestandard</w:t>
            </w:r>
          </w:p>
        </w:tc>
      </w:tr>
      <w:tr w:rsidR="00EC6A10" w:rsidRPr="005E7AC4" w14:paraId="5DFCCE98" w14:textId="77777777" w:rsidTr="00C76459">
        <w:trPr>
          <w:cantSplit/>
          <w:trHeight w:hRule="exact" w:val="280"/>
        </w:trPr>
        <w:tc>
          <w:tcPr>
            <w:tcW w:w="2550" w:type="dxa"/>
            <w:gridSpan w:val="2"/>
            <w:tcBorders>
              <w:left w:val="single" w:sz="12" w:space="0" w:color="auto"/>
              <w:bottom w:val="single" w:sz="2" w:space="0" w:color="auto"/>
            </w:tcBorders>
            <w:shd w:val="clear" w:color="auto" w:fill="BFBFBF" w:themeFill="background1" w:themeFillShade="BF"/>
          </w:tcPr>
          <w:p w14:paraId="6C577797" w14:textId="77777777" w:rsidR="00EC6A10" w:rsidRPr="005E7AC4" w:rsidRDefault="0062350C" w:rsidP="00EC6A10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7293D742" w14:textId="77777777" w:rsidR="00A2237F" w:rsidRPr="005E7AC4" w:rsidRDefault="00A2237F" w:rsidP="00EC6A10">
            <w:pPr>
              <w:ind w:left="57"/>
              <w:rPr>
                <w:sz w:val="20"/>
              </w:rPr>
            </w:pPr>
          </w:p>
        </w:tc>
        <w:tc>
          <w:tcPr>
            <w:tcW w:w="7658" w:type="dxa"/>
            <w:gridSpan w:val="15"/>
            <w:tcBorders>
              <w:bottom w:val="single" w:sz="2" w:space="0" w:color="auto"/>
            </w:tcBorders>
            <w:shd w:val="clear" w:color="auto" w:fill="BFBFBF" w:themeFill="background1" w:themeFillShade="BF"/>
          </w:tcPr>
          <w:p w14:paraId="2CB60579" w14:textId="77777777" w:rsidR="00EC6A10" w:rsidRPr="005E7AC4" w:rsidRDefault="0062350C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AC4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fldChar w:fldCharType="end"/>
            </w:r>
            <w:r w:rsidRPr="005E7AC4">
              <w:rPr>
                <w:sz w:val="20"/>
              </w:rPr>
              <w:t xml:space="preserve"> </w:t>
            </w:r>
            <w:r w:rsidR="00CF41AE" w:rsidRPr="005E7AC4">
              <w:rPr>
                <w:sz w:val="20"/>
              </w:rPr>
              <w:t xml:space="preserve">EN ISO 148-1 </w:t>
            </w:r>
            <w:r w:rsidRPr="005E7AC4">
              <w:rPr>
                <w:sz w:val="20"/>
              </w:rPr>
              <w:t xml:space="preserve">              </w:t>
            </w:r>
            <w:r w:rsidR="00CF41AE" w:rsidRPr="005E7AC4">
              <w:rPr>
                <w:sz w:val="20"/>
              </w:rPr>
              <w:t xml:space="preserve"> </w:t>
            </w:r>
            <w:r w:rsidRPr="005E7AC4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AC4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fldChar w:fldCharType="end"/>
            </w:r>
            <w:r w:rsidR="00CF41AE" w:rsidRPr="005E7AC4">
              <w:rPr>
                <w:sz w:val="20"/>
              </w:rPr>
              <w:t>ASTM</w:t>
            </w:r>
            <w:r w:rsidR="00AC7BE7" w:rsidRPr="005E7AC4">
              <w:rPr>
                <w:sz w:val="20"/>
              </w:rPr>
              <w:t xml:space="preserve"> </w:t>
            </w:r>
            <w:r w:rsidR="00CF41AE" w:rsidRPr="005E7AC4">
              <w:rPr>
                <w:sz w:val="20"/>
              </w:rPr>
              <w:t>E23</w:t>
            </w:r>
            <w:r w:rsidRPr="005E7AC4">
              <w:rPr>
                <w:sz w:val="20"/>
              </w:rPr>
              <w:t xml:space="preserve">                </w:t>
            </w:r>
            <w:r w:rsidRPr="005E7AC4"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AC4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fldChar w:fldCharType="end"/>
            </w:r>
            <w:r w:rsidRPr="005E7AC4">
              <w:rPr>
                <w:sz w:val="20"/>
              </w:rPr>
              <w:t xml:space="preserve">  </w:t>
            </w: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</w:tr>
      <w:tr w:rsidR="006F1C75" w:rsidRPr="005E7AC4" w14:paraId="5350D02D" w14:textId="77777777" w:rsidTr="00C76459">
        <w:trPr>
          <w:cantSplit/>
          <w:trHeight w:val="427"/>
        </w:trPr>
        <w:tc>
          <w:tcPr>
            <w:tcW w:w="127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468E7CAD" w14:textId="77777777" w:rsidR="006F1C75" w:rsidRPr="005E7AC4" w:rsidRDefault="0095300C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0" allowOverlap="1" wp14:anchorId="5A1705EC" wp14:editId="064870FF">
                      <wp:simplePos x="0" y="0"/>
                      <wp:positionH relativeFrom="column">
                        <wp:posOffset>2846070</wp:posOffset>
                      </wp:positionH>
                      <wp:positionV relativeFrom="paragraph">
                        <wp:posOffset>95885</wp:posOffset>
                      </wp:positionV>
                      <wp:extent cx="82550" cy="139700"/>
                      <wp:effectExtent l="0" t="0" r="0" b="0"/>
                      <wp:wrapNone/>
                      <wp:docPr id="6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B0C565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705EC" id="Text Box 43" o:spid="_x0000_s1047" type="#_x0000_t202" style="position:absolute;left:0;text-align:left;margin-left:224.1pt;margin-top:7.55pt;width:6.5pt;height:1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" o:allowincell="f" stroked="f">
                      <v:textbox inset="0,0,0,0">
                        <w:txbxContent>
                          <w:p w14:paraId="6BB0C565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1C75" w:rsidRPr="005E7AC4">
              <w:rPr>
                <w:rFonts w:ascii="Arial" w:hAnsi="Arial"/>
                <w:sz w:val="18"/>
              </w:rPr>
              <w:t>Prøve nr.</w:t>
            </w:r>
          </w:p>
        </w:tc>
        <w:tc>
          <w:tcPr>
            <w:tcW w:w="2552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FBFBF" w:themeFill="background1" w:themeFillShade="BF"/>
          </w:tcPr>
          <w:p w14:paraId="6351E26B" w14:textId="77777777" w:rsidR="006F1C75" w:rsidRPr="005E7AC4" w:rsidRDefault="006F1C75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Kærvplacering</w:t>
            </w:r>
          </w:p>
        </w:tc>
        <w:tc>
          <w:tcPr>
            <w:tcW w:w="4254" w:type="dxa"/>
            <w:gridSpan w:val="6"/>
            <w:vMerge w:val="restart"/>
            <w:tcBorders>
              <w:top w:val="single" w:sz="2" w:space="0" w:color="auto"/>
              <w:left w:val="single" w:sz="2" w:space="0" w:color="auto"/>
              <w:bottom w:val="nil"/>
            </w:tcBorders>
            <w:shd w:val="clear" w:color="auto" w:fill="BFBFBF" w:themeFill="background1" w:themeFillShade="BF"/>
          </w:tcPr>
          <w:p w14:paraId="57682073" w14:textId="77777777" w:rsidR="006F1C75" w:rsidRPr="005E7AC4" w:rsidRDefault="006F1C75">
            <w:pPr>
              <w:spacing w:before="120"/>
              <w:jc w:val="center"/>
              <w:rPr>
                <w:rFonts w:ascii="Arial" w:hAnsi="Arial"/>
                <w:sz w:val="18"/>
              </w:rPr>
            </w:pPr>
            <w:r w:rsidRPr="005E7AC4">
              <w:object w:dxaOrig="3390" w:dyaOrig="2641" w14:anchorId="1A01FC2A">
                <v:shape id="_x0000_i1047" type="#_x0000_t75" style="width:169.25pt;height:132.2pt" o:ole="" fillcolor="window">
                  <v:imagedata r:id="rId15" o:title=""/>
                </v:shape>
                <o:OLEObject Type="Embed" ProgID="Designer.Drawing.7" ShapeID="_x0000_i1047" DrawAspect="Content" ObjectID="_1745747007" r:id="rId16"/>
              </w:object>
            </w:r>
          </w:p>
        </w:tc>
        <w:tc>
          <w:tcPr>
            <w:tcW w:w="425" w:type="dxa"/>
            <w:gridSpan w:val="2"/>
            <w:vMerge w:val="restart"/>
            <w:tcBorders>
              <w:top w:val="single" w:sz="2" w:space="0" w:color="auto"/>
              <w:bottom w:val="nil"/>
            </w:tcBorders>
            <w:shd w:val="clear" w:color="auto" w:fill="BFBFBF" w:themeFill="background1" w:themeFillShade="BF"/>
          </w:tcPr>
          <w:p w14:paraId="50B1C61A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4F09A39E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3FD6CBE0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2E58244C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 xml:space="preserve">a = </w:t>
            </w:r>
          </w:p>
          <w:p w14:paraId="06753BDF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 xml:space="preserve">b = </w:t>
            </w:r>
          </w:p>
          <w:p w14:paraId="5A869FB2" w14:textId="77777777" w:rsidR="006F1C75" w:rsidRPr="005E7AC4" w:rsidRDefault="006F1C75">
            <w:pPr>
              <w:spacing w:before="60"/>
              <w:ind w:left="57"/>
              <w:rPr>
                <w:rFonts w:ascii="Arial" w:hAnsi="Arial"/>
                <w:sz w:val="16"/>
              </w:rPr>
            </w:pPr>
            <w:r w:rsidRPr="005E7AC4">
              <w:rPr>
                <w:rFonts w:ascii="Arial" w:hAnsi="Arial"/>
                <w:sz w:val="18"/>
              </w:rPr>
              <w:t>c =</w:t>
            </w:r>
          </w:p>
        </w:tc>
        <w:tc>
          <w:tcPr>
            <w:tcW w:w="1703" w:type="dxa"/>
            <w:gridSpan w:val="4"/>
            <w:vMerge w:val="restart"/>
            <w:tcBorders>
              <w:top w:val="single" w:sz="2" w:space="0" w:color="auto"/>
              <w:bottom w:val="nil"/>
            </w:tcBorders>
            <w:shd w:val="clear" w:color="auto" w:fill="BFBFBF" w:themeFill="background1" w:themeFillShade="BF"/>
          </w:tcPr>
          <w:p w14:paraId="79A946A7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6E087072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  <w:r w:rsidRPr="005E7AC4">
              <w:rPr>
                <w:rFonts w:ascii="Arial" w:hAnsi="Arial"/>
                <w:sz w:val="16"/>
              </w:rPr>
              <w:t>Mål i mm</w:t>
            </w:r>
          </w:p>
          <w:p w14:paraId="54CEC850" w14:textId="77777777" w:rsidR="006F1C75" w:rsidRPr="005E7AC4" w:rsidRDefault="006F1C75">
            <w:pPr>
              <w:ind w:left="57"/>
              <w:rPr>
                <w:rFonts w:ascii="Arial" w:hAnsi="Arial"/>
                <w:sz w:val="16"/>
              </w:rPr>
            </w:pPr>
          </w:p>
          <w:p w14:paraId="1BE78B7E" w14:textId="77777777" w:rsidR="00347647" w:rsidRPr="005E7AC4" w:rsidRDefault="0062350C" w:rsidP="00347647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1CDF1FDE" w14:textId="77777777" w:rsidR="006F1C75" w:rsidRPr="005E7AC4" w:rsidRDefault="0062350C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  <w:p w14:paraId="36D638E1" w14:textId="77777777" w:rsidR="0062350C" w:rsidRPr="005E7AC4" w:rsidRDefault="0062350C">
            <w:pPr>
              <w:spacing w:before="40"/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</w:tr>
      <w:tr w:rsidR="006F1C75" w:rsidRPr="005E7AC4" w14:paraId="59EBA356" w14:textId="77777777" w:rsidTr="00C76459">
        <w:trPr>
          <w:cantSplit/>
          <w:trHeight w:hRule="exact" w:val="426"/>
        </w:trPr>
        <w:tc>
          <w:tcPr>
            <w:tcW w:w="127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5E4F3047" w14:textId="77777777" w:rsidR="006F1C75" w:rsidRPr="005E7AC4" w:rsidRDefault="000856D4" w:rsidP="00FD0AD4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2552" w:type="dxa"/>
            <w:gridSpan w:val="4"/>
            <w:tcBorders>
              <w:left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EFBFD25" w14:textId="77777777" w:rsidR="006F1C75" w:rsidRPr="005E7AC4" w:rsidRDefault="000856D4" w:rsidP="00FD0AD4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4254" w:type="dxa"/>
            <w:gridSpan w:val="6"/>
            <w:vMerge/>
            <w:tcBorders>
              <w:top w:val="nil"/>
              <w:left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</w:tcPr>
          <w:p w14:paraId="442B36C1" w14:textId="77777777" w:rsidR="006F1C75" w:rsidRPr="005E7AC4" w:rsidRDefault="006F1C75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425" w:type="dxa"/>
            <w:gridSpan w:val="2"/>
            <w:vMerge/>
            <w:tcBorders>
              <w:top w:val="nil"/>
              <w:bottom w:val="single" w:sz="2" w:space="0" w:color="auto"/>
            </w:tcBorders>
            <w:shd w:val="clear" w:color="auto" w:fill="BFBFBF" w:themeFill="background1" w:themeFillShade="BF"/>
          </w:tcPr>
          <w:p w14:paraId="48E05A70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  <w:tc>
          <w:tcPr>
            <w:tcW w:w="1703" w:type="dxa"/>
            <w:gridSpan w:val="4"/>
            <w:vMerge/>
            <w:tcBorders>
              <w:top w:val="nil"/>
              <w:bottom w:val="single" w:sz="2" w:space="0" w:color="auto"/>
            </w:tcBorders>
            <w:shd w:val="clear" w:color="auto" w:fill="BFBFBF" w:themeFill="background1" w:themeFillShade="BF"/>
          </w:tcPr>
          <w:p w14:paraId="61FA49BC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</w:tr>
      <w:tr w:rsidR="006F1C75" w:rsidRPr="005E7AC4" w14:paraId="3B83EA72" w14:textId="77777777" w:rsidTr="00C76459">
        <w:trPr>
          <w:cantSplit/>
          <w:trHeight w:hRule="exact" w:val="426"/>
        </w:trPr>
        <w:tc>
          <w:tcPr>
            <w:tcW w:w="127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FE6059D" w14:textId="77777777" w:rsidR="006F1C75" w:rsidRPr="005E7AC4" w:rsidRDefault="0095300C" w:rsidP="00FD0AD4">
            <w:pPr>
              <w:ind w:left="57"/>
              <w:rPr>
                <w:sz w:val="20"/>
              </w:rPr>
            </w:pP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0" allowOverlap="1" wp14:anchorId="59338723" wp14:editId="2A4839E5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186690</wp:posOffset>
                      </wp:positionV>
                      <wp:extent cx="82550" cy="139700"/>
                      <wp:effectExtent l="0" t="0" r="0" b="0"/>
                      <wp:wrapNone/>
                      <wp:docPr id="5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397AC1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38723" id="Text Box 41" o:spid="_x0000_s1048" type="#_x0000_t202" style="position:absolute;left:0;text-align:left;margin-left:224pt;margin-top:14.7pt;width:6.5pt;height:1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" o:allowincell="f" stroked="f">
                      <v:textbox inset="0,0,0,0">
                        <w:txbxContent>
                          <w:p w14:paraId="2A397AC1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1C75" w:rsidRPr="005E7AC4">
              <w:rPr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" w:name="Text40"/>
            <w:r w:rsidR="006F1C75" w:rsidRPr="005E7AC4">
              <w:rPr>
                <w:sz w:val="20"/>
              </w:rPr>
              <w:instrText xml:space="preserve"> FORMTEXT </w:instrText>
            </w:r>
            <w:r w:rsidR="006F1C75" w:rsidRPr="005E7AC4">
              <w:rPr>
                <w:sz w:val="20"/>
              </w:rPr>
            </w:r>
            <w:r w:rsidR="006F1C75" w:rsidRPr="005E7AC4">
              <w:rPr>
                <w:sz w:val="20"/>
              </w:rPr>
              <w:fldChar w:fldCharType="separate"/>
            </w:r>
            <w:r w:rsidR="006F1C75" w:rsidRPr="005E7AC4">
              <w:rPr>
                <w:noProof/>
                <w:sz w:val="20"/>
              </w:rPr>
              <w:t> </w:t>
            </w:r>
            <w:r w:rsidR="006F1C75" w:rsidRPr="005E7AC4">
              <w:rPr>
                <w:noProof/>
                <w:sz w:val="20"/>
              </w:rPr>
              <w:t> </w:t>
            </w:r>
            <w:r w:rsidR="006F1C75" w:rsidRPr="005E7AC4">
              <w:rPr>
                <w:noProof/>
                <w:sz w:val="20"/>
              </w:rPr>
              <w:t> </w:t>
            </w:r>
            <w:r w:rsidR="006F1C75" w:rsidRPr="005E7AC4">
              <w:rPr>
                <w:noProof/>
                <w:sz w:val="20"/>
              </w:rPr>
              <w:t> </w:t>
            </w:r>
            <w:r w:rsidR="006F1C75" w:rsidRPr="005E7AC4">
              <w:rPr>
                <w:noProof/>
                <w:sz w:val="20"/>
              </w:rPr>
              <w:t> </w:t>
            </w:r>
            <w:r w:rsidR="006F1C75" w:rsidRPr="005E7AC4">
              <w:rPr>
                <w:sz w:val="20"/>
              </w:rPr>
              <w:fldChar w:fldCharType="end"/>
            </w:r>
            <w:bookmarkEnd w:id="1"/>
          </w:p>
        </w:tc>
        <w:tc>
          <w:tcPr>
            <w:tcW w:w="2552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6723D09" w14:textId="77777777" w:rsidR="006F1C75" w:rsidRPr="005E7AC4" w:rsidRDefault="006F1C75" w:rsidP="00FD0AD4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2" w:name="Text46"/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  <w:bookmarkEnd w:id="2"/>
          </w:p>
        </w:tc>
        <w:tc>
          <w:tcPr>
            <w:tcW w:w="4254" w:type="dxa"/>
            <w:gridSpan w:val="6"/>
            <w:vMerge/>
            <w:tcBorders>
              <w:left w:val="single" w:sz="2" w:space="0" w:color="auto"/>
              <w:bottom w:val="nil"/>
            </w:tcBorders>
            <w:shd w:val="clear" w:color="auto" w:fill="BFBFBF" w:themeFill="background1" w:themeFillShade="BF"/>
          </w:tcPr>
          <w:p w14:paraId="179C7CC8" w14:textId="77777777" w:rsidR="006F1C75" w:rsidRPr="005E7AC4" w:rsidRDefault="006F1C75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425" w:type="dxa"/>
            <w:gridSpan w:val="2"/>
            <w:vMerge/>
            <w:tcBorders>
              <w:bottom w:val="nil"/>
            </w:tcBorders>
            <w:shd w:val="clear" w:color="auto" w:fill="BFBFBF" w:themeFill="background1" w:themeFillShade="BF"/>
          </w:tcPr>
          <w:p w14:paraId="696BB788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  <w:tc>
          <w:tcPr>
            <w:tcW w:w="1703" w:type="dxa"/>
            <w:gridSpan w:val="4"/>
            <w:vMerge/>
            <w:tcBorders>
              <w:bottom w:val="nil"/>
            </w:tcBorders>
            <w:shd w:val="clear" w:color="auto" w:fill="BFBFBF" w:themeFill="background1" w:themeFillShade="BF"/>
          </w:tcPr>
          <w:p w14:paraId="646CC30E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</w:tr>
      <w:tr w:rsidR="006F1C75" w:rsidRPr="005E7AC4" w14:paraId="7D11136C" w14:textId="77777777" w:rsidTr="00C76459">
        <w:trPr>
          <w:cantSplit/>
          <w:trHeight w:hRule="exact" w:val="426"/>
        </w:trPr>
        <w:tc>
          <w:tcPr>
            <w:tcW w:w="127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4EC5E2A4" w14:textId="77777777" w:rsidR="006F1C75" w:rsidRPr="005E7AC4" w:rsidRDefault="000856D4" w:rsidP="00FD0AD4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2552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8949582" w14:textId="77777777" w:rsidR="006F1C75" w:rsidRPr="005E7AC4" w:rsidRDefault="000856D4" w:rsidP="00FD0AD4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4254" w:type="dxa"/>
            <w:gridSpan w:val="6"/>
            <w:vMerge/>
            <w:tcBorders>
              <w:top w:val="nil"/>
              <w:left w:val="single" w:sz="2" w:space="0" w:color="auto"/>
              <w:bottom w:val="nil"/>
            </w:tcBorders>
            <w:shd w:val="clear" w:color="auto" w:fill="BFBFBF" w:themeFill="background1" w:themeFillShade="BF"/>
          </w:tcPr>
          <w:p w14:paraId="17384D3C" w14:textId="77777777" w:rsidR="006F1C75" w:rsidRPr="005E7AC4" w:rsidRDefault="006F1C75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425" w:type="dxa"/>
            <w:gridSpan w:val="2"/>
            <w:vMerge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65F7A254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  <w:tc>
          <w:tcPr>
            <w:tcW w:w="1703" w:type="dxa"/>
            <w:gridSpan w:val="4"/>
            <w:vMerge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681B5ECF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</w:tr>
      <w:tr w:rsidR="006F1C75" w:rsidRPr="005E7AC4" w14:paraId="2998729E" w14:textId="77777777" w:rsidTr="00C76459">
        <w:trPr>
          <w:cantSplit/>
          <w:trHeight w:hRule="exact" w:val="426"/>
        </w:trPr>
        <w:tc>
          <w:tcPr>
            <w:tcW w:w="127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323097A" w14:textId="77777777" w:rsidR="006F1C75" w:rsidRPr="005E7AC4" w:rsidRDefault="0095300C" w:rsidP="00FD0AD4">
            <w:pPr>
              <w:ind w:left="57"/>
              <w:rPr>
                <w:sz w:val="20"/>
              </w:rPr>
            </w:pP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0" allowOverlap="1" wp14:anchorId="6DC96BBB" wp14:editId="2FE1D8D7">
                      <wp:simplePos x="0" y="0"/>
                      <wp:positionH relativeFrom="column">
                        <wp:posOffset>3847465</wp:posOffset>
                      </wp:positionH>
                      <wp:positionV relativeFrom="paragraph">
                        <wp:posOffset>269240</wp:posOffset>
                      </wp:positionV>
                      <wp:extent cx="1186180" cy="408940"/>
                      <wp:effectExtent l="0" t="0" r="0" b="0"/>
                      <wp:wrapNone/>
                      <wp:docPr id="4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6180" cy="408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D83679" w14:textId="77777777" w:rsidR="00A8054A" w:rsidRDefault="00A8054A">
                                  <w:pPr>
                                    <w:spacing w:before="60"/>
                                    <w:rPr>
                                      <w:rFonts w:ascii="Arial" w:hAns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0"/>
                                    </w:rPr>
                                    <w:t xml:space="preserve">EN </w:t>
                                  </w:r>
                                  <w:r w:rsidR="00B75EF9">
                                    <w:rPr>
                                      <w:rFonts w:ascii="Arial" w:hAnsi="Arial"/>
                                      <w:sz w:val="20"/>
                                    </w:rPr>
                                    <w:t>ISO 9016</w:t>
                                  </w:r>
                                </w:p>
                                <w:p w14:paraId="58AEABC7" w14:textId="77777777" w:rsidR="00A8054A" w:rsidRDefault="00A8054A">
                                  <w:pPr>
                                    <w:spacing w:before="60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Eks.: VHT 0/1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96BBB" id="Text Box 42" o:spid="_x0000_s1049" type="#_x0000_t202" style="position:absolute;left:0;text-align:left;margin-left:302.95pt;margin-top:21.2pt;width:93.4pt;height:32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" o:allowincell="f" stroked="f">
                      <v:textbox inset="0,0,0,0">
                        <w:txbxContent>
                          <w:p w14:paraId="43D83679" w14:textId="77777777" w:rsidR="00A8054A" w:rsidRDefault="00A8054A">
                            <w:pPr>
                              <w:spacing w:before="60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EN </w:t>
                            </w:r>
                            <w:r w:rsidR="00B75EF9">
                              <w:rPr>
                                <w:rFonts w:ascii="Arial" w:hAnsi="Arial"/>
                                <w:sz w:val="20"/>
                              </w:rPr>
                              <w:t>ISO 9016</w:t>
                            </w:r>
                          </w:p>
                          <w:p w14:paraId="58AEABC7" w14:textId="77777777" w:rsidR="00A8054A" w:rsidRDefault="00A8054A">
                            <w:pPr>
                              <w:spacing w:before="6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Eks.: VHT 0/1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7AC4"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0" allowOverlap="1" wp14:anchorId="4791D478" wp14:editId="2423A5A7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116840</wp:posOffset>
                      </wp:positionV>
                      <wp:extent cx="82550" cy="139700"/>
                      <wp:effectExtent l="0" t="0" r="0" b="0"/>
                      <wp:wrapNone/>
                      <wp:docPr id="3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550" cy="139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AE2FCD" w14:textId="77777777" w:rsidR="00A8054A" w:rsidRDefault="00A8054A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1D478" id="Text Box 47" o:spid="_x0000_s1050" type="#_x0000_t202" style="position:absolute;left:0;text-align:left;margin-left:251.15pt;margin-top:9.2pt;width:6.5pt;height:1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" o:allowincell="f" stroked="f">
                      <v:textbox inset="0,0,0,0">
                        <w:txbxContent>
                          <w:p w14:paraId="7BAE2FCD" w14:textId="77777777" w:rsidR="00A8054A" w:rsidRDefault="00A8054A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1C75" w:rsidRPr="005E7AC4">
              <w:rPr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3" w:name="Text42"/>
            <w:r w:rsidR="006F1C75" w:rsidRPr="005E7AC4">
              <w:rPr>
                <w:sz w:val="20"/>
              </w:rPr>
              <w:instrText xml:space="preserve"> FORMTEXT </w:instrText>
            </w:r>
            <w:r w:rsidR="006F1C75" w:rsidRPr="005E7AC4">
              <w:rPr>
                <w:sz w:val="20"/>
              </w:rPr>
            </w:r>
            <w:r w:rsidR="006F1C75" w:rsidRPr="005E7AC4">
              <w:rPr>
                <w:sz w:val="20"/>
              </w:rPr>
              <w:fldChar w:fldCharType="separate"/>
            </w:r>
            <w:r w:rsidR="006F1C75" w:rsidRPr="005E7AC4">
              <w:rPr>
                <w:noProof/>
                <w:sz w:val="20"/>
              </w:rPr>
              <w:t> </w:t>
            </w:r>
            <w:r w:rsidR="006F1C75" w:rsidRPr="005E7AC4">
              <w:rPr>
                <w:noProof/>
                <w:sz w:val="20"/>
              </w:rPr>
              <w:t> </w:t>
            </w:r>
            <w:r w:rsidR="006F1C75" w:rsidRPr="005E7AC4">
              <w:rPr>
                <w:noProof/>
                <w:sz w:val="20"/>
              </w:rPr>
              <w:t> </w:t>
            </w:r>
            <w:r w:rsidR="006F1C75" w:rsidRPr="005E7AC4">
              <w:rPr>
                <w:noProof/>
                <w:sz w:val="20"/>
              </w:rPr>
              <w:t> </w:t>
            </w:r>
            <w:r w:rsidR="006F1C75" w:rsidRPr="005E7AC4">
              <w:rPr>
                <w:noProof/>
                <w:sz w:val="20"/>
              </w:rPr>
              <w:t> </w:t>
            </w:r>
            <w:r w:rsidR="006F1C75" w:rsidRPr="005E7AC4">
              <w:rPr>
                <w:sz w:val="20"/>
              </w:rPr>
              <w:fldChar w:fldCharType="end"/>
            </w:r>
            <w:bookmarkEnd w:id="3"/>
          </w:p>
        </w:tc>
        <w:tc>
          <w:tcPr>
            <w:tcW w:w="2552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422F4EE2" w14:textId="77777777" w:rsidR="006F1C75" w:rsidRPr="005E7AC4" w:rsidRDefault="006F1C75" w:rsidP="00FD0AD4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4" w:name="Text48"/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  <w:bookmarkEnd w:id="4"/>
          </w:p>
        </w:tc>
        <w:tc>
          <w:tcPr>
            <w:tcW w:w="4254" w:type="dxa"/>
            <w:gridSpan w:val="6"/>
            <w:vMerge/>
            <w:tcBorders>
              <w:top w:val="nil"/>
              <w:left w:val="single" w:sz="2" w:space="0" w:color="auto"/>
              <w:bottom w:val="nil"/>
            </w:tcBorders>
            <w:shd w:val="clear" w:color="auto" w:fill="BFBFBF" w:themeFill="background1" w:themeFillShade="BF"/>
          </w:tcPr>
          <w:p w14:paraId="2BF20B78" w14:textId="77777777" w:rsidR="006F1C75" w:rsidRPr="005E7AC4" w:rsidRDefault="006F1C75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425" w:type="dxa"/>
            <w:gridSpan w:val="2"/>
            <w:vMerge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7FAECC7D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  <w:tc>
          <w:tcPr>
            <w:tcW w:w="1703" w:type="dxa"/>
            <w:gridSpan w:val="4"/>
            <w:vMerge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6FE7C5B4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</w:tr>
      <w:tr w:rsidR="006F1C75" w:rsidRPr="005E7AC4" w14:paraId="3BC22292" w14:textId="77777777" w:rsidTr="00C76459">
        <w:trPr>
          <w:cantSplit/>
          <w:trHeight w:hRule="exact" w:val="426"/>
        </w:trPr>
        <w:tc>
          <w:tcPr>
            <w:tcW w:w="127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5871E459" w14:textId="77777777" w:rsidR="006F1C75" w:rsidRPr="005E7AC4" w:rsidRDefault="006F1C75" w:rsidP="00FD0AD4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5" w:name="Text43"/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  <w:bookmarkEnd w:id="5"/>
          </w:p>
        </w:tc>
        <w:tc>
          <w:tcPr>
            <w:tcW w:w="255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4521914" w14:textId="77777777" w:rsidR="006F1C75" w:rsidRPr="005E7AC4" w:rsidRDefault="006F1C75" w:rsidP="00FD0AD4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6" w:name="Text49"/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  <w:bookmarkEnd w:id="6"/>
          </w:p>
        </w:tc>
        <w:tc>
          <w:tcPr>
            <w:tcW w:w="4254" w:type="dxa"/>
            <w:gridSpan w:val="6"/>
            <w:vMerge/>
            <w:tcBorders>
              <w:top w:val="nil"/>
              <w:left w:val="single" w:sz="2" w:space="0" w:color="auto"/>
              <w:bottom w:val="nil"/>
            </w:tcBorders>
            <w:shd w:val="clear" w:color="auto" w:fill="BFBFBF" w:themeFill="background1" w:themeFillShade="BF"/>
          </w:tcPr>
          <w:p w14:paraId="7C98D992" w14:textId="77777777" w:rsidR="006F1C75" w:rsidRPr="005E7AC4" w:rsidRDefault="006F1C75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425" w:type="dxa"/>
            <w:gridSpan w:val="2"/>
            <w:vMerge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0EDFB6EB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  <w:tc>
          <w:tcPr>
            <w:tcW w:w="1703" w:type="dxa"/>
            <w:gridSpan w:val="4"/>
            <w:vMerge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37791908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</w:tr>
      <w:tr w:rsidR="006F1C75" w:rsidRPr="005E7AC4" w14:paraId="4352C599" w14:textId="77777777" w:rsidTr="00C76459">
        <w:trPr>
          <w:cantSplit/>
          <w:trHeight w:hRule="exact" w:val="426"/>
        </w:trPr>
        <w:tc>
          <w:tcPr>
            <w:tcW w:w="1274" w:type="dxa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1B50CA3" w14:textId="77777777" w:rsidR="006F1C75" w:rsidRPr="005E7AC4" w:rsidRDefault="006F1C75" w:rsidP="00FD0AD4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7" w:name="Text44"/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  <w:bookmarkEnd w:id="7"/>
          </w:p>
        </w:tc>
        <w:tc>
          <w:tcPr>
            <w:tcW w:w="2552" w:type="dxa"/>
            <w:gridSpan w:val="4"/>
            <w:tcBorders>
              <w:left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9B29BA3" w14:textId="77777777" w:rsidR="006F1C75" w:rsidRPr="005E7AC4" w:rsidRDefault="006F1C75" w:rsidP="00FD0AD4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8" w:name="Text50"/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  <w:bookmarkEnd w:id="8"/>
          </w:p>
        </w:tc>
        <w:tc>
          <w:tcPr>
            <w:tcW w:w="4254" w:type="dxa"/>
            <w:gridSpan w:val="6"/>
            <w:vMerge/>
            <w:tcBorders>
              <w:top w:val="nil"/>
              <w:left w:val="single" w:sz="2" w:space="0" w:color="auto"/>
            </w:tcBorders>
            <w:shd w:val="clear" w:color="auto" w:fill="BFBFBF" w:themeFill="background1" w:themeFillShade="BF"/>
          </w:tcPr>
          <w:p w14:paraId="14098E90" w14:textId="77777777" w:rsidR="006F1C75" w:rsidRPr="005E7AC4" w:rsidRDefault="006F1C75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425" w:type="dxa"/>
            <w:gridSpan w:val="2"/>
            <w:vMerge/>
            <w:tcBorders>
              <w:top w:val="nil"/>
            </w:tcBorders>
            <w:shd w:val="clear" w:color="auto" w:fill="BFBFBF" w:themeFill="background1" w:themeFillShade="BF"/>
          </w:tcPr>
          <w:p w14:paraId="4DAEF5B1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  <w:tc>
          <w:tcPr>
            <w:tcW w:w="1703" w:type="dxa"/>
            <w:gridSpan w:val="4"/>
            <w:vMerge/>
            <w:tcBorders>
              <w:top w:val="nil"/>
            </w:tcBorders>
            <w:shd w:val="clear" w:color="auto" w:fill="BFBFBF" w:themeFill="background1" w:themeFillShade="BF"/>
          </w:tcPr>
          <w:p w14:paraId="4C1456CD" w14:textId="77777777" w:rsidR="006F1C75" w:rsidRPr="005E7AC4" w:rsidRDefault="006F1C75">
            <w:pPr>
              <w:ind w:left="57"/>
              <w:rPr>
                <w:sz w:val="20"/>
              </w:rPr>
            </w:pPr>
          </w:p>
        </w:tc>
      </w:tr>
      <w:tr w:rsidR="006F1C75" w:rsidRPr="005E7AC4" w14:paraId="24D4A964" w14:textId="77777777" w:rsidTr="00C76459">
        <w:trPr>
          <w:cantSplit/>
          <w:trHeight w:hRule="exact" w:val="340"/>
        </w:trPr>
        <w:tc>
          <w:tcPr>
            <w:tcW w:w="1274" w:type="dxa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5973513A" w14:textId="77777777" w:rsidR="006F1C75" w:rsidRPr="005E7AC4" w:rsidRDefault="006F1C75" w:rsidP="00FD0AD4">
            <w:pPr>
              <w:pStyle w:val="Heading1"/>
              <w:spacing w:before="0"/>
              <w:ind w:left="57"/>
              <w:jc w:val="left"/>
              <w:rPr>
                <w:rFonts w:ascii="Times New Roman" w:hAnsi="Times New Roman"/>
                <w:b w:val="0"/>
              </w:rPr>
            </w:pPr>
            <w:r w:rsidRPr="005E7AC4">
              <w:rPr>
                <w:rFonts w:ascii="Times New Roman" w:hAnsi="Times New Roman"/>
                <w:b w:val="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9" w:name="Text53"/>
            <w:r w:rsidRPr="005E7AC4">
              <w:rPr>
                <w:rFonts w:ascii="Times New Roman" w:hAnsi="Times New Roman"/>
                <w:b w:val="0"/>
              </w:rPr>
              <w:instrText xml:space="preserve"> FORMTEXT </w:instrText>
            </w:r>
            <w:r w:rsidRPr="005E7AC4">
              <w:rPr>
                <w:rFonts w:ascii="Times New Roman" w:hAnsi="Times New Roman"/>
                <w:b w:val="0"/>
              </w:rPr>
            </w:r>
            <w:r w:rsidRPr="005E7AC4">
              <w:rPr>
                <w:rFonts w:ascii="Times New Roman" w:hAnsi="Times New Roman"/>
                <w:b w:val="0"/>
              </w:rPr>
              <w:fldChar w:fldCharType="separate"/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</w:rPr>
              <w:fldChar w:fldCharType="end"/>
            </w:r>
            <w:bookmarkEnd w:id="9"/>
          </w:p>
        </w:tc>
        <w:tc>
          <w:tcPr>
            <w:tcW w:w="2552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8000553" w14:textId="77777777" w:rsidR="006F1C75" w:rsidRPr="005E7AC4" w:rsidRDefault="006F1C75" w:rsidP="00FD0AD4">
            <w:pPr>
              <w:pStyle w:val="Heading1"/>
              <w:spacing w:before="0"/>
              <w:ind w:left="57"/>
              <w:jc w:val="left"/>
              <w:rPr>
                <w:rFonts w:ascii="Times New Roman" w:hAnsi="Times New Roman"/>
                <w:b w:val="0"/>
              </w:rPr>
            </w:pPr>
            <w:r w:rsidRPr="005E7AC4">
              <w:rPr>
                <w:rFonts w:ascii="Times New Roman" w:hAnsi="Times New Roman"/>
                <w:b w:val="0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10" w:name="Text54"/>
            <w:r w:rsidRPr="005E7AC4">
              <w:rPr>
                <w:rFonts w:ascii="Times New Roman" w:hAnsi="Times New Roman"/>
                <w:b w:val="0"/>
              </w:rPr>
              <w:instrText xml:space="preserve"> FORMTEXT </w:instrText>
            </w:r>
            <w:r w:rsidRPr="005E7AC4">
              <w:rPr>
                <w:rFonts w:ascii="Times New Roman" w:hAnsi="Times New Roman"/>
                <w:b w:val="0"/>
              </w:rPr>
            </w:r>
            <w:r w:rsidRPr="005E7AC4">
              <w:rPr>
                <w:rFonts w:ascii="Times New Roman" w:hAnsi="Times New Roman"/>
                <w:b w:val="0"/>
              </w:rPr>
              <w:fldChar w:fldCharType="separate"/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</w:rPr>
              <w:fldChar w:fldCharType="end"/>
            </w:r>
            <w:bookmarkEnd w:id="10"/>
          </w:p>
        </w:tc>
        <w:tc>
          <w:tcPr>
            <w:tcW w:w="3189" w:type="dxa"/>
            <w:gridSpan w:val="2"/>
            <w:vMerge w:val="restart"/>
            <w:tcBorders>
              <w:left w:val="single" w:sz="2" w:space="0" w:color="auto"/>
            </w:tcBorders>
            <w:shd w:val="clear" w:color="auto" w:fill="BFBFBF" w:themeFill="background1" w:themeFillShade="BF"/>
          </w:tcPr>
          <w:p w14:paraId="73D9002A" w14:textId="77777777" w:rsidR="006F1C75" w:rsidRPr="005E7AC4" w:rsidRDefault="006F1C75" w:rsidP="00E552BB">
            <w:pPr>
              <w:numPr>
                <w:ilvl w:val="0"/>
                <w:numId w:val="1"/>
              </w:numPr>
              <w:spacing w:before="120"/>
              <w:ind w:left="414" w:hanging="357"/>
              <w:rPr>
                <w:rFonts w:ascii="Arial" w:hAnsi="Arial"/>
                <w:b/>
                <w:sz w:val="18"/>
              </w:rPr>
            </w:pPr>
            <w:proofErr w:type="spellStart"/>
            <w:r w:rsidRPr="005E7AC4">
              <w:rPr>
                <w:rFonts w:ascii="Arial" w:hAnsi="Arial"/>
                <w:sz w:val="18"/>
              </w:rPr>
              <w:t>Charpy</w:t>
            </w:r>
            <w:proofErr w:type="spellEnd"/>
            <w:r w:rsidRPr="005E7AC4">
              <w:rPr>
                <w:rFonts w:ascii="Arial" w:hAnsi="Arial"/>
                <w:sz w:val="18"/>
              </w:rPr>
              <w:t xml:space="preserve"> kærvtype = </w:t>
            </w:r>
            <w:r w:rsidRPr="005E7AC4">
              <w:rPr>
                <w:rFonts w:ascii="Arial" w:hAnsi="Arial"/>
                <w:b/>
                <w:sz w:val="18"/>
              </w:rPr>
              <w:t>U</w:t>
            </w:r>
            <w:r w:rsidRPr="005E7AC4">
              <w:rPr>
                <w:rFonts w:ascii="Arial" w:hAnsi="Arial"/>
                <w:sz w:val="18"/>
              </w:rPr>
              <w:t xml:space="preserve"> eller </w:t>
            </w:r>
            <w:r w:rsidRPr="005E7AC4">
              <w:rPr>
                <w:rFonts w:ascii="Arial" w:hAnsi="Arial"/>
                <w:b/>
                <w:sz w:val="18"/>
              </w:rPr>
              <w:t>V</w:t>
            </w:r>
          </w:p>
          <w:p w14:paraId="66E8423E" w14:textId="77777777" w:rsidR="006F1C75" w:rsidRPr="005E7AC4" w:rsidRDefault="006F1C75" w:rsidP="00E552BB">
            <w:pPr>
              <w:numPr>
                <w:ilvl w:val="0"/>
                <w:numId w:val="1"/>
              </w:numPr>
              <w:spacing w:before="120"/>
              <w:ind w:left="414" w:hanging="3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 xml:space="preserve">Kærv i svejsning/HAZ = </w:t>
            </w:r>
            <w:r w:rsidRPr="005E7AC4">
              <w:rPr>
                <w:rFonts w:ascii="Arial" w:hAnsi="Arial"/>
                <w:b/>
                <w:sz w:val="18"/>
              </w:rPr>
              <w:t>W</w:t>
            </w:r>
            <w:r w:rsidRPr="005E7AC4">
              <w:rPr>
                <w:rFonts w:ascii="Arial" w:hAnsi="Arial"/>
                <w:sz w:val="18"/>
              </w:rPr>
              <w:t xml:space="preserve"> </w:t>
            </w:r>
            <w:proofErr w:type="spellStart"/>
            <w:r w:rsidRPr="005E7AC4">
              <w:rPr>
                <w:rFonts w:ascii="Arial" w:hAnsi="Arial"/>
                <w:sz w:val="18"/>
              </w:rPr>
              <w:t>eller</w:t>
            </w:r>
            <w:r w:rsidRPr="005E7AC4">
              <w:rPr>
                <w:rFonts w:ascii="Arial" w:hAnsi="Arial"/>
                <w:b/>
                <w:sz w:val="18"/>
              </w:rPr>
              <w:t>H</w:t>
            </w:r>
            <w:proofErr w:type="spellEnd"/>
          </w:p>
          <w:p w14:paraId="77422F71" w14:textId="77777777" w:rsidR="006F1C75" w:rsidRPr="005E7AC4" w:rsidRDefault="00E552BB" w:rsidP="00E552BB">
            <w:pPr>
              <w:numPr>
                <w:ilvl w:val="0"/>
                <w:numId w:val="1"/>
              </w:numPr>
              <w:spacing w:before="120"/>
              <w:ind w:left="414" w:hanging="3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>Kærv</w:t>
            </w:r>
            <w:r w:rsidR="006F1C75" w:rsidRPr="005E7AC4">
              <w:rPr>
                <w:rFonts w:ascii="Arial" w:hAnsi="Arial"/>
                <w:sz w:val="18"/>
              </w:rPr>
              <w:t xml:space="preserve"> </w:t>
            </w:r>
            <w:r w:rsidRPr="005E7AC4">
              <w:rPr>
                <w:rFonts w:ascii="Arial" w:hAnsi="Arial" w:cs="Arial"/>
                <w:sz w:val="18"/>
              </w:rPr>
              <w:t>≠</w:t>
            </w:r>
            <w:r w:rsidRPr="005E7AC4">
              <w:rPr>
                <w:rFonts w:ascii="Arial" w:hAnsi="Arial"/>
                <w:sz w:val="18"/>
              </w:rPr>
              <w:t xml:space="preserve"> </w:t>
            </w:r>
            <w:proofErr w:type="spellStart"/>
            <w:proofErr w:type="gramStart"/>
            <w:r w:rsidRPr="005E7AC4">
              <w:rPr>
                <w:rFonts w:ascii="Arial" w:hAnsi="Arial"/>
                <w:sz w:val="18"/>
              </w:rPr>
              <w:t>overfl</w:t>
            </w:r>
            <w:proofErr w:type="spellEnd"/>
            <w:r w:rsidRPr="005E7AC4">
              <w:rPr>
                <w:rFonts w:ascii="Arial" w:hAnsi="Arial"/>
                <w:sz w:val="18"/>
              </w:rPr>
              <w:t>./</w:t>
            </w:r>
            <w:proofErr w:type="gramEnd"/>
            <w:r w:rsidRPr="005E7AC4">
              <w:rPr>
                <w:rFonts w:ascii="Arial" w:hAnsi="Arial"/>
                <w:sz w:val="18"/>
              </w:rPr>
              <w:t xml:space="preserve"> </w:t>
            </w:r>
            <w:r w:rsidRPr="005E7AC4">
              <w:rPr>
                <w:rFonts w:ascii="Arial" w:hAnsi="Arial" w:cs="Arial"/>
                <w:sz w:val="18"/>
              </w:rPr>
              <w:t>┴</w:t>
            </w:r>
            <w:r w:rsidR="006F1C75" w:rsidRPr="005E7AC4">
              <w:rPr>
                <w:rFonts w:ascii="Arial" w:hAnsi="Arial"/>
                <w:sz w:val="18"/>
              </w:rPr>
              <w:t xml:space="preserve"> </w:t>
            </w:r>
            <w:proofErr w:type="spellStart"/>
            <w:r w:rsidR="006F1C75" w:rsidRPr="005E7AC4">
              <w:rPr>
                <w:rFonts w:ascii="Arial" w:hAnsi="Arial"/>
                <w:sz w:val="18"/>
              </w:rPr>
              <w:t>overfl</w:t>
            </w:r>
            <w:proofErr w:type="spellEnd"/>
            <w:r w:rsidR="006F1C75" w:rsidRPr="005E7AC4">
              <w:rPr>
                <w:rFonts w:ascii="Arial" w:hAnsi="Arial"/>
                <w:sz w:val="18"/>
              </w:rPr>
              <w:t xml:space="preserve">. = </w:t>
            </w:r>
            <w:r w:rsidR="006F1C75" w:rsidRPr="005E7AC4">
              <w:rPr>
                <w:rFonts w:ascii="Arial" w:hAnsi="Arial"/>
                <w:b/>
                <w:sz w:val="18"/>
              </w:rPr>
              <w:t>S</w:t>
            </w:r>
            <w:r w:rsidR="006F1C75" w:rsidRPr="005E7AC4">
              <w:rPr>
                <w:rFonts w:ascii="Arial" w:hAnsi="Arial"/>
                <w:sz w:val="18"/>
              </w:rPr>
              <w:t xml:space="preserve"> </w:t>
            </w:r>
            <w:proofErr w:type="spellStart"/>
            <w:r w:rsidR="006F1C75" w:rsidRPr="005E7AC4">
              <w:rPr>
                <w:rFonts w:ascii="Arial" w:hAnsi="Arial"/>
                <w:sz w:val="18"/>
              </w:rPr>
              <w:t>ell</w:t>
            </w:r>
            <w:proofErr w:type="spellEnd"/>
            <w:r w:rsidR="006F1C75" w:rsidRPr="005E7AC4">
              <w:rPr>
                <w:rFonts w:ascii="Arial" w:hAnsi="Arial"/>
                <w:sz w:val="18"/>
              </w:rPr>
              <w:t xml:space="preserve">. </w:t>
            </w:r>
            <w:r w:rsidR="006F1C75" w:rsidRPr="005E7AC4">
              <w:rPr>
                <w:rFonts w:ascii="Arial" w:hAnsi="Arial"/>
                <w:b/>
                <w:sz w:val="18"/>
              </w:rPr>
              <w:t>T</w:t>
            </w:r>
          </w:p>
        </w:tc>
        <w:tc>
          <w:tcPr>
            <w:tcW w:w="3193" w:type="dxa"/>
            <w:gridSpan w:val="10"/>
            <w:vMerge w:val="restart"/>
            <w:shd w:val="clear" w:color="auto" w:fill="BFBFBF" w:themeFill="background1" w:themeFillShade="BF"/>
          </w:tcPr>
          <w:p w14:paraId="412309F9" w14:textId="77777777" w:rsidR="006F1C75" w:rsidRPr="005E7AC4" w:rsidRDefault="006F1C75">
            <w:pPr>
              <w:numPr>
                <w:ilvl w:val="0"/>
                <w:numId w:val="1"/>
              </w:numPr>
              <w:spacing w:before="120"/>
              <w:ind w:left="414" w:hanging="3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 xml:space="preserve">Kærvafstand fra ref. </w:t>
            </w:r>
            <w:proofErr w:type="spellStart"/>
            <w:r w:rsidRPr="005E7AC4">
              <w:rPr>
                <w:rFonts w:ascii="Arial" w:hAnsi="Arial"/>
                <w:sz w:val="18"/>
              </w:rPr>
              <w:t>linie</w:t>
            </w:r>
            <w:proofErr w:type="spellEnd"/>
            <w:r w:rsidRPr="005E7AC4">
              <w:rPr>
                <w:rFonts w:ascii="Arial" w:hAnsi="Arial"/>
                <w:sz w:val="18"/>
              </w:rPr>
              <w:t xml:space="preserve"> </w:t>
            </w:r>
            <w:r w:rsidRPr="005E7AC4">
              <w:rPr>
                <w:rFonts w:ascii="Arial" w:hAnsi="Arial"/>
                <w:b/>
                <w:sz w:val="18"/>
              </w:rPr>
              <w:t>(mm)</w:t>
            </w:r>
          </w:p>
          <w:p w14:paraId="78425C1C" w14:textId="77777777" w:rsidR="006F1C75" w:rsidRPr="005E7AC4" w:rsidRDefault="006F1C75">
            <w:pPr>
              <w:numPr>
                <w:ilvl w:val="0"/>
                <w:numId w:val="1"/>
              </w:numPr>
              <w:spacing w:before="120"/>
              <w:ind w:left="414" w:hanging="357"/>
              <w:rPr>
                <w:rFonts w:ascii="Arial" w:hAnsi="Arial"/>
                <w:sz w:val="18"/>
              </w:rPr>
            </w:pPr>
            <w:r w:rsidRPr="005E7AC4">
              <w:rPr>
                <w:rFonts w:ascii="Arial" w:hAnsi="Arial"/>
                <w:sz w:val="18"/>
              </w:rPr>
              <w:t xml:space="preserve">Afstand fra svejseoverflade til nærmeste flade på prøveemne </w:t>
            </w:r>
            <w:r w:rsidRPr="005E7AC4">
              <w:rPr>
                <w:rFonts w:ascii="Arial" w:hAnsi="Arial"/>
                <w:b/>
                <w:sz w:val="18"/>
              </w:rPr>
              <w:t>(mm)</w:t>
            </w:r>
          </w:p>
        </w:tc>
      </w:tr>
      <w:tr w:rsidR="006F1C75" w:rsidRPr="005E7AC4" w14:paraId="3FBB2DDD" w14:textId="77777777" w:rsidTr="00C76459">
        <w:trPr>
          <w:cantSplit/>
          <w:trHeight w:hRule="exact" w:val="420"/>
        </w:trPr>
        <w:tc>
          <w:tcPr>
            <w:tcW w:w="1274" w:type="dxa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D7327B0" w14:textId="77777777" w:rsidR="006F1C75" w:rsidRPr="005E7AC4" w:rsidRDefault="006F1C75" w:rsidP="00FD0AD4">
            <w:pPr>
              <w:pStyle w:val="Heading1"/>
              <w:spacing w:before="0"/>
              <w:ind w:left="57"/>
              <w:jc w:val="left"/>
              <w:rPr>
                <w:rFonts w:ascii="Times New Roman" w:hAnsi="Times New Roman"/>
                <w:b w:val="0"/>
              </w:rPr>
            </w:pPr>
            <w:r w:rsidRPr="005E7AC4">
              <w:rPr>
                <w:rFonts w:ascii="Times New Roman" w:hAnsi="Times New Roman"/>
                <w:b w:val="0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11" w:name="Text56"/>
            <w:r w:rsidRPr="005E7AC4">
              <w:rPr>
                <w:rFonts w:ascii="Times New Roman" w:hAnsi="Times New Roman"/>
                <w:b w:val="0"/>
              </w:rPr>
              <w:instrText xml:space="preserve"> FORMTEXT </w:instrText>
            </w:r>
            <w:r w:rsidRPr="005E7AC4">
              <w:rPr>
                <w:rFonts w:ascii="Times New Roman" w:hAnsi="Times New Roman"/>
                <w:b w:val="0"/>
              </w:rPr>
            </w:r>
            <w:r w:rsidRPr="005E7AC4">
              <w:rPr>
                <w:rFonts w:ascii="Times New Roman" w:hAnsi="Times New Roman"/>
                <w:b w:val="0"/>
              </w:rPr>
              <w:fldChar w:fldCharType="separate"/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</w:rPr>
              <w:fldChar w:fldCharType="end"/>
            </w:r>
            <w:bookmarkEnd w:id="11"/>
          </w:p>
        </w:tc>
        <w:tc>
          <w:tcPr>
            <w:tcW w:w="2552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5C653EC" w14:textId="77777777" w:rsidR="006F1C75" w:rsidRPr="005E7AC4" w:rsidRDefault="006F1C75" w:rsidP="00FD0AD4">
            <w:pPr>
              <w:pStyle w:val="Heading1"/>
              <w:spacing w:before="0"/>
              <w:ind w:left="57"/>
              <w:jc w:val="left"/>
              <w:rPr>
                <w:rFonts w:ascii="Times New Roman" w:hAnsi="Times New Roman"/>
                <w:b w:val="0"/>
              </w:rPr>
            </w:pPr>
            <w:r w:rsidRPr="005E7AC4">
              <w:rPr>
                <w:rFonts w:ascii="Times New Roman" w:hAnsi="Times New Roman"/>
                <w:b w:val="0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12" w:name="Text55"/>
            <w:r w:rsidRPr="005E7AC4">
              <w:rPr>
                <w:rFonts w:ascii="Times New Roman" w:hAnsi="Times New Roman"/>
                <w:b w:val="0"/>
              </w:rPr>
              <w:instrText xml:space="preserve"> FORMTEXT </w:instrText>
            </w:r>
            <w:r w:rsidRPr="005E7AC4">
              <w:rPr>
                <w:rFonts w:ascii="Times New Roman" w:hAnsi="Times New Roman"/>
                <w:b w:val="0"/>
              </w:rPr>
            </w:r>
            <w:r w:rsidRPr="005E7AC4">
              <w:rPr>
                <w:rFonts w:ascii="Times New Roman" w:hAnsi="Times New Roman"/>
                <w:b w:val="0"/>
              </w:rPr>
              <w:fldChar w:fldCharType="separate"/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</w:rPr>
              <w:fldChar w:fldCharType="end"/>
            </w:r>
            <w:bookmarkEnd w:id="12"/>
          </w:p>
        </w:tc>
        <w:tc>
          <w:tcPr>
            <w:tcW w:w="3189" w:type="dxa"/>
            <w:gridSpan w:val="2"/>
            <w:vMerge/>
            <w:tcBorders>
              <w:left w:val="single" w:sz="2" w:space="0" w:color="auto"/>
            </w:tcBorders>
            <w:shd w:val="clear" w:color="auto" w:fill="BFBFBF" w:themeFill="background1" w:themeFillShade="BF"/>
          </w:tcPr>
          <w:p w14:paraId="748E350F" w14:textId="77777777" w:rsidR="006F1C75" w:rsidRPr="005E7AC4" w:rsidRDefault="006F1C75">
            <w:pPr>
              <w:pStyle w:val="Heading1"/>
              <w:spacing w:before="0"/>
              <w:ind w:left="284"/>
              <w:jc w:val="left"/>
              <w:rPr>
                <w:b w:val="0"/>
              </w:rPr>
            </w:pPr>
          </w:p>
        </w:tc>
        <w:tc>
          <w:tcPr>
            <w:tcW w:w="3193" w:type="dxa"/>
            <w:gridSpan w:val="10"/>
            <w:vMerge/>
            <w:shd w:val="clear" w:color="auto" w:fill="BFBFBF" w:themeFill="background1" w:themeFillShade="BF"/>
          </w:tcPr>
          <w:p w14:paraId="0E9686B9" w14:textId="77777777" w:rsidR="006F1C75" w:rsidRPr="005E7AC4" w:rsidRDefault="006F1C75">
            <w:pPr>
              <w:pStyle w:val="Heading1"/>
              <w:spacing w:before="0"/>
              <w:ind w:left="284"/>
              <w:jc w:val="left"/>
              <w:rPr>
                <w:b w:val="0"/>
              </w:rPr>
            </w:pPr>
          </w:p>
        </w:tc>
      </w:tr>
      <w:tr w:rsidR="006F1C75" w:rsidRPr="005E7AC4" w14:paraId="3D611511" w14:textId="77777777" w:rsidTr="00C76459">
        <w:trPr>
          <w:cantSplit/>
          <w:trHeight w:hRule="exact" w:val="420"/>
        </w:trPr>
        <w:tc>
          <w:tcPr>
            <w:tcW w:w="127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ADB5C24" w14:textId="77777777" w:rsidR="006F1C75" w:rsidRPr="005E7AC4" w:rsidRDefault="006F1C75" w:rsidP="00FD0AD4">
            <w:pPr>
              <w:pStyle w:val="Heading1"/>
              <w:spacing w:before="0"/>
              <w:ind w:left="57"/>
              <w:jc w:val="left"/>
              <w:rPr>
                <w:rFonts w:ascii="Times New Roman" w:hAnsi="Times New Roman"/>
                <w:b w:val="0"/>
              </w:rPr>
            </w:pPr>
            <w:r w:rsidRPr="005E7AC4">
              <w:rPr>
                <w:rFonts w:ascii="Times New Roman" w:hAnsi="Times New Roman"/>
                <w:b w:val="0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13" w:name="Text58"/>
            <w:r w:rsidRPr="005E7AC4">
              <w:rPr>
                <w:rFonts w:ascii="Times New Roman" w:hAnsi="Times New Roman"/>
                <w:b w:val="0"/>
              </w:rPr>
              <w:instrText xml:space="preserve"> FORMTEXT </w:instrText>
            </w:r>
            <w:r w:rsidRPr="005E7AC4">
              <w:rPr>
                <w:rFonts w:ascii="Times New Roman" w:hAnsi="Times New Roman"/>
                <w:b w:val="0"/>
              </w:rPr>
            </w:r>
            <w:r w:rsidRPr="005E7AC4">
              <w:rPr>
                <w:rFonts w:ascii="Times New Roman" w:hAnsi="Times New Roman"/>
                <w:b w:val="0"/>
              </w:rPr>
              <w:fldChar w:fldCharType="separate"/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</w:rPr>
              <w:fldChar w:fldCharType="end"/>
            </w:r>
            <w:bookmarkEnd w:id="13"/>
          </w:p>
        </w:tc>
        <w:tc>
          <w:tcPr>
            <w:tcW w:w="2552" w:type="dxa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C6A974A" w14:textId="77777777" w:rsidR="006F1C75" w:rsidRPr="005E7AC4" w:rsidRDefault="006F1C75" w:rsidP="00FD0AD4">
            <w:pPr>
              <w:pStyle w:val="Heading1"/>
              <w:spacing w:before="0"/>
              <w:ind w:left="57"/>
              <w:jc w:val="left"/>
              <w:rPr>
                <w:rFonts w:ascii="Times New Roman" w:hAnsi="Times New Roman"/>
                <w:b w:val="0"/>
              </w:rPr>
            </w:pPr>
            <w:r w:rsidRPr="005E7AC4">
              <w:rPr>
                <w:rFonts w:ascii="Times New Roman" w:hAnsi="Times New Roman"/>
                <w:b w:val="0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14" w:name="Text57"/>
            <w:r w:rsidRPr="005E7AC4">
              <w:rPr>
                <w:rFonts w:ascii="Times New Roman" w:hAnsi="Times New Roman"/>
                <w:b w:val="0"/>
              </w:rPr>
              <w:instrText xml:space="preserve"> FORMTEXT </w:instrText>
            </w:r>
            <w:r w:rsidRPr="005E7AC4">
              <w:rPr>
                <w:rFonts w:ascii="Times New Roman" w:hAnsi="Times New Roman"/>
                <w:b w:val="0"/>
              </w:rPr>
            </w:r>
            <w:r w:rsidRPr="005E7AC4">
              <w:rPr>
                <w:rFonts w:ascii="Times New Roman" w:hAnsi="Times New Roman"/>
                <w:b w:val="0"/>
              </w:rPr>
              <w:fldChar w:fldCharType="separate"/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  <w:noProof/>
              </w:rPr>
              <w:t> </w:t>
            </w:r>
            <w:r w:rsidRPr="005E7AC4">
              <w:rPr>
                <w:rFonts w:ascii="Times New Roman" w:hAnsi="Times New Roman"/>
                <w:b w:val="0"/>
              </w:rPr>
              <w:fldChar w:fldCharType="end"/>
            </w:r>
            <w:bookmarkEnd w:id="14"/>
          </w:p>
        </w:tc>
        <w:tc>
          <w:tcPr>
            <w:tcW w:w="3189" w:type="dxa"/>
            <w:gridSpan w:val="2"/>
            <w:vMerge/>
            <w:tcBorders>
              <w:left w:val="single" w:sz="2" w:space="0" w:color="auto"/>
              <w:bottom w:val="single" w:sz="6" w:space="0" w:color="auto"/>
            </w:tcBorders>
            <w:shd w:val="clear" w:color="auto" w:fill="BFBFBF" w:themeFill="background1" w:themeFillShade="BF"/>
          </w:tcPr>
          <w:p w14:paraId="403AACED" w14:textId="77777777" w:rsidR="006F1C75" w:rsidRPr="005E7AC4" w:rsidRDefault="006F1C75">
            <w:pPr>
              <w:pStyle w:val="Heading1"/>
              <w:ind w:left="57"/>
              <w:jc w:val="left"/>
            </w:pPr>
          </w:p>
        </w:tc>
        <w:tc>
          <w:tcPr>
            <w:tcW w:w="3193" w:type="dxa"/>
            <w:gridSpan w:val="10"/>
            <w:vMerge/>
            <w:tcBorders>
              <w:bottom w:val="single" w:sz="6" w:space="0" w:color="auto"/>
            </w:tcBorders>
            <w:shd w:val="clear" w:color="auto" w:fill="BFBFBF" w:themeFill="background1" w:themeFillShade="BF"/>
          </w:tcPr>
          <w:p w14:paraId="2608DF09" w14:textId="77777777" w:rsidR="006F1C75" w:rsidRPr="005E7AC4" w:rsidRDefault="006F1C75">
            <w:pPr>
              <w:pStyle w:val="Heading1"/>
              <w:ind w:left="57"/>
              <w:jc w:val="left"/>
              <w:rPr>
                <w:b w:val="0"/>
              </w:rPr>
            </w:pPr>
          </w:p>
        </w:tc>
      </w:tr>
      <w:tr w:rsidR="000856D4" w:rsidRPr="005E7AC4" w14:paraId="3FB24B13" w14:textId="77777777" w:rsidTr="00C76459">
        <w:trPr>
          <w:cantSplit/>
          <w:trHeight w:hRule="exact" w:val="480"/>
        </w:trPr>
        <w:tc>
          <w:tcPr>
            <w:tcW w:w="10208" w:type="dxa"/>
            <w:gridSpan w:val="17"/>
            <w:tcBorders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</w:tcPr>
          <w:p w14:paraId="5071FAE0" w14:textId="77777777" w:rsidR="000856D4" w:rsidRPr="005E7AC4" w:rsidRDefault="000856D4">
            <w:pPr>
              <w:pStyle w:val="Heading1"/>
              <w:rPr>
                <w:b w:val="0"/>
                <w:bCs/>
              </w:rPr>
            </w:pPr>
            <w:r w:rsidRPr="005E7AC4">
              <w:rPr>
                <w:b w:val="0"/>
                <w:bCs/>
              </w:rPr>
              <w:t xml:space="preserve">Hvis emner er hårde at </w:t>
            </w:r>
            <w:proofErr w:type="gramStart"/>
            <w:r w:rsidRPr="005E7AC4">
              <w:rPr>
                <w:b w:val="0"/>
                <w:bCs/>
              </w:rPr>
              <w:t>bearbejde</w:t>
            </w:r>
            <w:proofErr w:type="gramEnd"/>
            <w:r w:rsidRPr="005E7AC4">
              <w:rPr>
                <w:b w:val="0"/>
                <w:bCs/>
              </w:rPr>
              <w:t xml:space="preserve"> skal disse ilægges en plastpose med påskrift hård</w:t>
            </w:r>
          </w:p>
        </w:tc>
      </w:tr>
      <w:tr w:rsidR="006F1C75" w:rsidRPr="005E7AC4" w14:paraId="5FE3BDD4" w14:textId="77777777" w:rsidTr="001062EE">
        <w:trPr>
          <w:cantSplit/>
          <w:trHeight w:hRule="exact" w:val="480"/>
        </w:trPr>
        <w:tc>
          <w:tcPr>
            <w:tcW w:w="10208" w:type="dxa"/>
            <w:gridSpan w:val="17"/>
            <w:tcBorders>
              <w:left w:val="single" w:sz="12" w:space="0" w:color="auto"/>
              <w:bottom w:val="single" w:sz="6" w:space="0" w:color="auto"/>
            </w:tcBorders>
          </w:tcPr>
          <w:p w14:paraId="35F700BA" w14:textId="77777777" w:rsidR="006F1C75" w:rsidRPr="005E7AC4" w:rsidRDefault="006F1C75">
            <w:pPr>
              <w:pStyle w:val="Heading1"/>
            </w:pPr>
            <w:r w:rsidRPr="005E7AC4">
              <w:t>Makroætsning</w:t>
            </w:r>
          </w:p>
        </w:tc>
      </w:tr>
      <w:tr w:rsidR="006F1C75" w:rsidRPr="005E7AC4" w14:paraId="49898F31" w14:textId="77777777" w:rsidTr="00FD7896">
        <w:trPr>
          <w:cantSplit/>
          <w:trHeight w:hRule="exact" w:val="200"/>
        </w:trPr>
        <w:tc>
          <w:tcPr>
            <w:tcW w:w="1274" w:type="dxa"/>
            <w:tcBorders>
              <w:left w:val="single" w:sz="12" w:space="0" w:color="auto"/>
              <w:right w:val="single" w:sz="2" w:space="0" w:color="auto"/>
            </w:tcBorders>
          </w:tcPr>
          <w:p w14:paraId="3EF65B30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Antal</w:t>
            </w: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</w:tcPr>
          <w:p w14:paraId="0C150CDE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Emne nr.</w:t>
            </w:r>
          </w:p>
        </w:tc>
        <w:tc>
          <w:tcPr>
            <w:tcW w:w="7658" w:type="dxa"/>
            <w:gridSpan w:val="15"/>
            <w:tcBorders>
              <w:left w:val="single" w:sz="2" w:space="0" w:color="auto"/>
            </w:tcBorders>
          </w:tcPr>
          <w:p w14:paraId="1E9B5E9E" w14:textId="77777777" w:rsidR="006F1C75" w:rsidRPr="005E7AC4" w:rsidRDefault="006F1C75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Prøve nr.</w:t>
            </w:r>
          </w:p>
        </w:tc>
      </w:tr>
      <w:tr w:rsidR="006F1C75" w:rsidRPr="005E7AC4" w14:paraId="767CEF27" w14:textId="77777777" w:rsidTr="00FD7896">
        <w:trPr>
          <w:cantSplit/>
          <w:trHeight w:hRule="exact" w:val="316"/>
        </w:trPr>
        <w:tc>
          <w:tcPr>
            <w:tcW w:w="1274" w:type="dxa"/>
            <w:tcBorders>
              <w:left w:val="single" w:sz="12" w:space="0" w:color="auto"/>
            </w:tcBorders>
          </w:tcPr>
          <w:p w14:paraId="3D4722B1" w14:textId="61C02798" w:rsidR="006F1C75" w:rsidRPr="005E7AC4" w:rsidRDefault="005E7AC4">
            <w:pPr>
              <w:ind w:left="5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6" w:type="dxa"/>
          </w:tcPr>
          <w:p w14:paraId="6D0ABC9C" w14:textId="7B4496EE" w:rsidR="006F1C75" w:rsidRPr="005E7AC4" w:rsidRDefault="005E7AC4">
            <w:pPr>
              <w:ind w:left="5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552" w:type="dxa"/>
            <w:gridSpan w:val="4"/>
          </w:tcPr>
          <w:p w14:paraId="4FF2A47B" w14:textId="0578926C" w:rsidR="006F1C75" w:rsidRPr="005E7AC4" w:rsidRDefault="005E7AC4">
            <w:pPr>
              <w:ind w:left="57"/>
              <w:rPr>
                <w:sz w:val="20"/>
              </w:rPr>
            </w:pPr>
            <w:r>
              <w:rPr>
                <w:sz w:val="20"/>
              </w:rPr>
              <w:t>1/2</w:t>
            </w:r>
          </w:p>
        </w:tc>
        <w:tc>
          <w:tcPr>
            <w:tcW w:w="5106" w:type="dxa"/>
            <w:gridSpan w:val="11"/>
          </w:tcPr>
          <w:p w14:paraId="2A9CED9C" w14:textId="40C779F8" w:rsidR="006F1C75" w:rsidRPr="005E7AC4" w:rsidRDefault="00C76459">
            <w:pPr>
              <w:ind w:left="57"/>
              <w:rPr>
                <w:rFonts w:ascii="Arial" w:hAnsi="Arial"/>
                <w:sz w:val="18"/>
              </w:rPr>
            </w:pPr>
            <w:r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7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15"/>
            <w:r w:rsidR="006F1C75" w:rsidRPr="005E7AC4">
              <w:rPr>
                <w:sz w:val="20"/>
              </w:rPr>
              <w:t xml:space="preserve"> </w:t>
            </w:r>
            <w:r w:rsidR="006F1C75" w:rsidRPr="005E7AC4">
              <w:rPr>
                <w:rFonts w:ascii="Arial" w:hAnsi="Arial"/>
                <w:sz w:val="18"/>
              </w:rPr>
              <w:t>Slibes planparallel til hårdhedsmåling</w:t>
            </w:r>
          </w:p>
          <w:p w14:paraId="615434DD" w14:textId="77777777" w:rsidR="00FD7896" w:rsidRPr="005E7AC4" w:rsidRDefault="00FD7896">
            <w:pPr>
              <w:ind w:left="57"/>
              <w:rPr>
                <w:sz w:val="20"/>
              </w:rPr>
            </w:pPr>
          </w:p>
        </w:tc>
      </w:tr>
      <w:tr w:rsidR="00FD7896" w:rsidRPr="005E7AC4" w14:paraId="66AE1BBA" w14:textId="77777777" w:rsidTr="00FD7896">
        <w:trPr>
          <w:cantSplit/>
          <w:trHeight w:hRule="exact" w:val="316"/>
        </w:trPr>
        <w:tc>
          <w:tcPr>
            <w:tcW w:w="2550" w:type="dxa"/>
            <w:gridSpan w:val="2"/>
            <w:tcBorders>
              <w:left w:val="single" w:sz="12" w:space="0" w:color="auto"/>
            </w:tcBorders>
            <w:vAlign w:val="center"/>
          </w:tcPr>
          <w:p w14:paraId="31EFA873" w14:textId="77777777" w:rsidR="00FD7896" w:rsidRPr="005E7AC4" w:rsidRDefault="00FD7896" w:rsidP="00FD7896">
            <w:pPr>
              <w:ind w:left="57"/>
              <w:rPr>
                <w:rFonts w:ascii="Arial" w:hAnsi="Arial" w:cs="Arial"/>
                <w:sz w:val="18"/>
                <w:szCs w:val="18"/>
              </w:rPr>
            </w:pPr>
            <w:r w:rsidRPr="005E7AC4">
              <w:rPr>
                <w:rFonts w:ascii="Arial" w:hAnsi="Arial" w:cs="Arial"/>
                <w:sz w:val="18"/>
                <w:szCs w:val="18"/>
              </w:rPr>
              <w:t>Kommentarer til udtagning:</w:t>
            </w:r>
          </w:p>
        </w:tc>
        <w:tc>
          <w:tcPr>
            <w:tcW w:w="7658" w:type="dxa"/>
            <w:gridSpan w:val="15"/>
            <w:vAlign w:val="center"/>
          </w:tcPr>
          <w:p w14:paraId="521E123A" w14:textId="77777777" w:rsidR="00FD7896" w:rsidRPr="005E7AC4" w:rsidRDefault="00FD7896" w:rsidP="00FD7896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</w:tr>
      <w:tr w:rsidR="00FD7896" w:rsidRPr="005E7AC4" w14:paraId="5F983532" w14:textId="77777777" w:rsidTr="00FD7896">
        <w:trPr>
          <w:cantSplit/>
          <w:trHeight w:hRule="exact" w:val="200"/>
        </w:trPr>
        <w:tc>
          <w:tcPr>
            <w:tcW w:w="255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</w:tcPr>
          <w:p w14:paraId="406A948C" w14:textId="77777777" w:rsidR="00FD7896" w:rsidRPr="005E7AC4" w:rsidRDefault="00FD7896" w:rsidP="00FD7896">
            <w:pPr>
              <w:ind w:left="57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3D1A0DD" w14:textId="77777777" w:rsidR="00FD7896" w:rsidRPr="005E7AC4" w:rsidRDefault="00FD7896" w:rsidP="00FD7896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Antal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</w:tcBorders>
          </w:tcPr>
          <w:p w14:paraId="2C152E9B" w14:textId="77777777" w:rsidR="00FD7896" w:rsidRPr="005E7AC4" w:rsidRDefault="00FD7896" w:rsidP="00FD7896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Emne nr.</w:t>
            </w:r>
          </w:p>
        </w:tc>
        <w:tc>
          <w:tcPr>
            <w:tcW w:w="5106" w:type="dxa"/>
            <w:gridSpan w:val="11"/>
            <w:tcBorders>
              <w:top w:val="single" w:sz="2" w:space="0" w:color="auto"/>
              <w:left w:val="single" w:sz="2" w:space="0" w:color="auto"/>
            </w:tcBorders>
          </w:tcPr>
          <w:p w14:paraId="43A9AE80" w14:textId="77777777" w:rsidR="00FD7896" w:rsidRPr="005E7AC4" w:rsidRDefault="00FD7896" w:rsidP="00FD7896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Placering/dimension</w:t>
            </w:r>
          </w:p>
        </w:tc>
      </w:tr>
      <w:tr w:rsidR="00FD7896" w:rsidRPr="005E7AC4" w14:paraId="0EC4F6BA" w14:textId="77777777" w:rsidTr="00FD7896">
        <w:trPr>
          <w:cantSplit/>
          <w:trHeight w:hRule="exact" w:val="532"/>
        </w:trPr>
        <w:tc>
          <w:tcPr>
            <w:tcW w:w="2550" w:type="dxa"/>
            <w:gridSpan w:val="2"/>
            <w:tcBorders>
              <w:left w:val="single" w:sz="12" w:space="0" w:color="auto"/>
            </w:tcBorders>
          </w:tcPr>
          <w:p w14:paraId="6D3DB10D" w14:textId="77777777" w:rsidR="00FD7896" w:rsidRPr="005E7AC4" w:rsidRDefault="00FD7896" w:rsidP="00FD7896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AC4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fldChar w:fldCharType="end"/>
            </w:r>
            <w:r w:rsidRPr="005E7AC4">
              <w:rPr>
                <w:sz w:val="20"/>
              </w:rPr>
              <w:t xml:space="preserve"> </w:t>
            </w:r>
            <w:r w:rsidRPr="005E7AC4">
              <w:rPr>
                <w:rFonts w:ascii="Arial" w:hAnsi="Arial"/>
                <w:sz w:val="18"/>
              </w:rPr>
              <w:t>Spektralanalyse</w:t>
            </w:r>
          </w:p>
        </w:tc>
        <w:tc>
          <w:tcPr>
            <w:tcW w:w="1276" w:type="dxa"/>
            <w:gridSpan w:val="3"/>
          </w:tcPr>
          <w:p w14:paraId="72BE4385" w14:textId="77777777" w:rsidR="00FD7896" w:rsidRPr="005E7AC4" w:rsidRDefault="00FD7896" w:rsidP="00FD7896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1276" w:type="dxa"/>
          </w:tcPr>
          <w:p w14:paraId="083132A4" w14:textId="77777777" w:rsidR="00FD7896" w:rsidRPr="005E7AC4" w:rsidRDefault="00FD7896" w:rsidP="00FD7896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5106" w:type="dxa"/>
            <w:gridSpan w:val="11"/>
          </w:tcPr>
          <w:p w14:paraId="627071A7" w14:textId="77777777" w:rsidR="00FD7896" w:rsidRPr="005E7AC4" w:rsidRDefault="00FD7896" w:rsidP="00FD7896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</w:tr>
      <w:tr w:rsidR="00FD7896" w:rsidRPr="005E7AC4" w14:paraId="619573D9" w14:textId="77777777" w:rsidTr="00FD7896">
        <w:trPr>
          <w:cantSplit/>
          <w:trHeight w:hRule="exact" w:val="200"/>
        </w:trPr>
        <w:tc>
          <w:tcPr>
            <w:tcW w:w="255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</w:tcPr>
          <w:p w14:paraId="3539F5FE" w14:textId="77777777" w:rsidR="00FD7896" w:rsidRPr="005E7AC4" w:rsidRDefault="00FD7896" w:rsidP="00FD7896">
            <w:pPr>
              <w:ind w:left="57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B9EE280" w14:textId="77777777" w:rsidR="00FD7896" w:rsidRPr="005E7AC4" w:rsidRDefault="00FD7896" w:rsidP="00FD7896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Antal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</w:tcBorders>
          </w:tcPr>
          <w:p w14:paraId="6963F814" w14:textId="77777777" w:rsidR="00FD7896" w:rsidRPr="005E7AC4" w:rsidRDefault="00FD7896" w:rsidP="00FD7896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Emne nr.</w:t>
            </w:r>
          </w:p>
        </w:tc>
        <w:tc>
          <w:tcPr>
            <w:tcW w:w="5106" w:type="dxa"/>
            <w:gridSpan w:val="11"/>
            <w:tcBorders>
              <w:top w:val="single" w:sz="2" w:space="0" w:color="auto"/>
              <w:left w:val="single" w:sz="2" w:space="0" w:color="auto"/>
            </w:tcBorders>
          </w:tcPr>
          <w:p w14:paraId="3B30FE38" w14:textId="77777777" w:rsidR="00FD7896" w:rsidRPr="005E7AC4" w:rsidRDefault="00FD7896" w:rsidP="00FD7896">
            <w:pPr>
              <w:ind w:left="57"/>
              <w:rPr>
                <w:rFonts w:ascii="Arial" w:hAnsi="Arial"/>
                <w:sz w:val="14"/>
              </w:rPr>
            </w:pPr>
            <w:r w:rsidRPr="005E7AC4">
              <w:rPr>
                <w:rFonts w:ascii="Arial" w:hAnsi="Arial"/>
                <w:sz w:val="14"/>
              </w:rPr>
              <w:t>Placering/dimension</w:t>
            </w:r>
          </w:p>
        </w:tc>
      </w:tr>
      <w:tr w:rsidR="00FD7896" w:rsidRPr="005E7AC4" w14:paraId="21BC9EA8" w14:textId="77777777" w:rsidTr="00AC7BE7">
        <w:trPr>
          <w:cantSplit/>
          <w:trHeight w:hRule="exact" w:val="608"/>
        </w:trPr>
        <w:tc>
          <w:tcPr>
            <w:tcW w:w="255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D8A2CF1" w14:textId="77777777" w:rsidR="00FD7896" w:rsidRPr="005E7AC4" w:rsidRDefault="00FD7896" w:rsidP="00FD7896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AC4">
              <w:rPr>
                <w:sz w:val="20"/>
              </w:rPr>
              <w:instrText xml:space="preserve"> FORMCHECKBOX </w:instrText>
            </w:r>
            <w:r w:rsidR="00000000">
              <w:rPr>
                <w:sz w:val="20"/>
              </w:rPr>
            </w:r>
            <w:r w:rsidR="00000000">
              <w:rPr>
                <w:sz w:val="20"/>
              </w:rPr>
              <w:fldChar w:fldCharType="separate"/>
            </w:r>
            <w:r w:rsidRPr="005E7AC4">
              <w:rPr>
                <w:sz w:val="20"/>
              </w:rPr>
              <w:fldChar w:fldCharType="end"/>
            </w:r>
            <w:r w:rsidRPr="005E7AC4">
              <w:rPr>
                <w:sz w:val="20"/>
              </w:rPr>
              <w:t xml:space="preserve"> </w:t>
            </w:r>
            <w:r w:rsidRPr="005E7AC4">
              <w:rPr>
                <w:rFonts w:ascii="Arial" w:hAnsi="Arial"/>
                <w:sz w:val="18"/>
              </w:rPr>
              <w:t>Korrosionsprøve</w:t>
            </w:r>
          </w:p>
        </w:tc>
        <w:tc>
          <w:tcPr>
            <w:tcW w:w="1276" w:type="dxa"/>
            <w:gridSpan w:val="3"/>
            <w:tcBorders>
              <w:bottom w:val="single" w:sz="12" w:space="0" w:color="auto"/>
            </w:tcBorders>
          </w:tcPr>
          <w:p w14:paraId="78EADC9C" w14:textId="77777777" w:rsidR="00FD7896" w:rsidRPr="005E7AC4" w:rsidRDefault="00FD7896" w:rsidP="00FD7896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51E3C50" w14:textId="77777777" w:rsidR="00FD7896" w:rsidRPr="005E7AC4" w:rsidRDefault="00FD7896" w:rsidP="00FD7896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</w:p>
        </w:tc>
        <w:tc>
          <w:tcPr>
            <w:tcW w:w="5106" w:type="dxa"/>
            <w:gridSpan w:val="11"/>
            <w:tcBorders>
              <w:bottom w:val="single" w:sz="12" w:space="0" w:color="auto"/>
            </w:tcBorders>
          </w:tcPr>
          <w:p w14:paraId="53FCBBC7" w14:textId="77777777" w:rsidR="00FD7896" w:rsidRPr="005E7AC4" w:rsidRDefault="00FD7896" w:rsidP="00FD7896">
            <w:pPr>
              <w:ind w:left="57"/>
              <w:rPr>
                <w:sz w:val="20"/>
              </w:rPr>
            </w:pPr>
            <w:r w:rsidRPr="005E7AC4">
              <w:rPr>
                <w:sz w:val="2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16" w:name="Text51"/>
            <w:r w:rsidRPr="005E7AC4">
              <w:rPr>
                <w:sz w:val="20"/>
              </w:rPr>
              <w:instrText xml:space="preserve"> FORMTEXT </w:instrText>
            </w:r>
            <w:r w:rsidRPr="005E7AC4">
              <w:rPr>
                <w:sz w:val="20"/>
              </w:rPr>
            </w:r>
            <w:r w:rsidRPr="005E7AC4">
              <w:rPr>
                <w:sz w:val="20"/>
              </w:rPr>
              <w:fldChar w:fldCharType="separate"/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noProof/>
                <w:sz w:val="20"/>
              </w:rPr>
              <w:t> </w:t>
            </w:r>
            <w:r w:rsidRPr="005E7AC4">
              <w:rPr>
                <w:sz w:val="20"/>
              </w:rPr>
              <w:fldChar w:fldCharType="end"/>
            </w:r>
            <w:bookmarkEnd w:id="16"/>
          </w:p>
        </w:tc>
      </w:tr>
      <w:tr w:rsidR="00AC7BE7" w:rsidRPr="005E7AC4" w14:paraId="38BDE56E" w14:textId="77777777" w:rsidTr="00AC7BE7">
        <w:trPr>
          <w:cantSplit/>
          <w:trHeight w:hRule="exact" w:val="1299"/>
        </w:trPr>
        <w:tc>
          <w:tcPr>
            <w:tcW w:w="10208" w:type="dxa"/>
            <w:gridSpan w:val="17"/>
            <w:tcBorders>
              <w:top w:val="single" w:sz="12" w:space="0" w:color="auto"/>
              <w:left w:val="single" w:sz="12" w:space="0" w:color="auto"/>
            </w:tcBorders>
          </w:tcPr>
          <w:p w14:paraId="5C1F52F2" w14:textId="77777777" w:rsidR="00AC7BE7" w:rsidRPr="005E7AC4" w:rsidRDefault="00AC7BE7" w:rsidP="00FD7896">
            <w:pPr>
              <w:pStyle w:val="Heading1"/>
              <w:jc w:val="left"/>
            </w:pPr>
          </w:p>
        </w:tc>
      </w:tr>
      <w:tr w:rsidR="00FD7896" w:rsidRPr="005E7AC4" w14:paraId="78C6D415" w14:textId="77777777" w:rsidTr="00AC7BE7">
        <w:trPr>
          <w:cantSplit/>
          <w:trHeight w:hRule="exact" w:val="80"/>
        </w:trPr>
        <w:tc>
          <w:tcPr>
            <w:tcW w:w="5102" w:type="dxa"/>
            <w:gridSpan w:val="6"/>
            <w:tcBorders>
              <w:left w:val="single" w:sz="12" w:space="0" w:color="auto"/>
            </w:tcBorders>
          </w:tcPr>
          <w:p w14:paraId="68178CCB" w14:textId="77777777" w:rsidR="00FD7896" w:rsidRPr="005E7AC4" w:rsidRDefault="00FD7896" w:rsidP="00FD7896">
            <w:pPr>
              <w:pStyle w:val="Heading1"/>
              <w:spacing w:before="0"/>
              <w:jc w:val="left"/>
              <w:rPr>
                <w:b w:val="0"/>
                <w:sz w:val="14"/>
              </w:rPr>
            </w:pPr>
          </w:p>
        </w:tc>
        <w:tc>
          <w:tcPr>
            <w:tcW w:w="5106" w:type="dxa"/>
            <w:gridSpan w:val="11"/>
          </w:tcPr>
          <w:p w14:paraId="6A812DCC" w14:textId="77777777" w:rsidR="00FD7896" w:rsidRPr="005E7AC4" w:rsidRDefault="00FD7896" w:rsidP="00FD7896">
            <w:pPr>
              <w:pStyle w:val="Heading1"/>
              <w:spacing w:before="0"/>
              <w:jc w:val="left"/>
              <w:rPr>
                <w:b w:val="0"/>
                <w:sz w:val="14"/>
              </w:rPr>
            </w:pPr>
          </w:p>
        </w:tc>
      </w:tr>
    </w:tbl>
    <w:p w14:paraId="7EC315D2" w14:textId="77777777" w:rsidR="00AC7BE7" w:rsidRPr="005E7AC4" w:rsidRDefault="0095300C" w:rsidP="00AC7BE7">
      <w:pPr>
        <w:pStyle w:val="Header"/>
        <w:tabs>
          <w:tab w:val="clear" w:pos="4153"/>
          <w:tab w:val="clear" w:pos="8306"/>
        </w:tabs>
        <w:rPr>
          <w:sz w:val="16"/>
        </w:rPr>
      </w:pPr>
      <w:r w:rsidRPr="005E7AC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125C4D32" wp14:editId="4EC54062">
                <wp:simplePos x="0" y="0"/>
                <wp:positionH relativeFrom="column">
                  <wp:posOffset>6742430</wp:posOffset>
                </wp:positionH>
                <wp:positionV relativeFrom="paragraph">
                  <wp:posOffset>9149080</wp:posOffset>
                </wp:positionV>
                <wp:extent cx="158750" cy="720090"/>
                <wp:effectExtent l="0" t="0" r="0" b="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0ADACE" w14:textId="77777777" w:rsidR="00A8054A" w:rsidRDefault="00A8054A">
                            <w:r>
                              <w:object w:dxaOrig="210" w:dyaOrig="1094" w14:anchorId="726ADCAF">
                                <v:shape id="_x0000_i1030" type="#_x0000_t75" style="width:11.3pt;height:54.8pt" o:ole="" fillcolor="window">
                                  <v:imagedata r:id="rId17" o:title=""/>
                                </v:shape>
                                <o:OLEObject Type="Embed" ProgID="MSWordArt.2" ShapeID="_x0000_i1030" DrawAspect="Content" ObjectID="_1745747009" r:id="rId18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C4D32" id="Rectangle 30" o:spid="_x0000_s1051" style="position:absolute;margin-left:530.9pt;margin-top:720.4pt;width:12.5pt;height:56.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" o:allowincell="f" filled="f" stroked="f" strokeweight=".5pt">
                <v:textbox inset="1pt,1pt,1pt,1pt">
                  <w:txbxContent>
                    <w:p w14:paraId="3D0ADACE" w14:textId="77777777" w:rsidR="00A8054A" w:rsidRDefault="00A8054A">
                      <w:r>
                        <w:object w:dxaOrig="210" w:dyaOrig="1094" w14:anchorId="726ADCAF">
                          <v:shape id="_x0000_i1030" type="#_x0000_t75" style="width:11.3pt;height:54.8pt" o:ole="" fillcolor="window">
                            <v:imagedata r:id="rId17" o:title=""/>
                          </v:shape>
                          <o:OLEObject Type="Embed" ProgID="MSWordArt.2" ShapeID="_x0000_i1030" DrawAspect="Content" ObjectID="_1745747009" r:id="rId19">
                            <o:FieldCodes>\s</o:FieldCodes>
                          </o:OLEObject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sectPr w:rsidR="00AC7BE7" w:rsidRPr="005E7AC4" w:rsidSect="00AC7BE7">
      <w:headerReference w:type="default" r:id="rId20"/>
      <w:footerReference w:type="even" r:id="rId21"/>
      <w:footerReference w:type="default" r:id="rId22"/>
      <w:type w:val="continuous"/>
      <w:pgSz w:w="11907" w:h="16840" w:code="9"/>
      <w:pgMar w:top="680" w:right="851" w:bottom="284" w:left="851" w:header="680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9B98" w14:textId="77777777" w:rsidR="00CD7F70" w:rsidRDefault="00CD7F70">
      <w:r>
        <w:separator/>
      </w:r>
    </w:p>
  </w:endnote>
  <w:endnote w:type="continuationSeparator" w:id="0">
    <w:p w14:paraId="3F4BF481" w14:textId="77777777" w:rsidR="00CD7F70" w:rsidRDefault="00CD7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102"/>
      <w:gridCol w:w="5103"/>
    </w:tblGrid>
    <w:tr w:rsidR="00A8054A" w14:paraId="69262315" w14:textId="77777777" w:rsidTr="00C0432E">
      <w:tc>
        <w:tcPr>
          <w:tcW w:w="5210" w:type="dxa"/>
        </w:tcPr>
        <w:p w14:paraId="75C0E8CC" w14:textId="77777777" w:rsidR="00A8054A" w:rsidRPr="00C0432E" w:rsidRDefault="00E5125A" w:rsidP="006F1C75">
          <w:pPr>
            <w:pStyle w:val="Footer"/>
            <w:rPr>
              <w:rFonts w:ascii="Tahoma" w:hAnsi="Tahoma" w:cs="Tahoma"/>
              <w:sz w:val="12"/>
            </w:rPr>
          </w:pPr>
          <w:r>
            <w:rPr>
              <w:rFonts w:ascii="Tahoma" w:hAnsi="Tahoma" w:cs="Tahoma"/>
              <w:sz w:val="12"/>
            </w:rPr>
            <w:t>WO 2021-02-26 rev 0</w:t>
          </w:r>
        </w:p>
      </w:tc>
      <w:tc>
        <w:tcPr>
          <w:tcW w:w="5211" w:type="dxa"/>
        </w:tcPr>
        <w:p w14:paraId="04AFD90B" w14:textId="77777777" w:rsidR="00A8054A" w:rsidRPr="00C0432E" w:rsidRDefault="00A8054A" w:rsidP="00C0432E">
          <w:pPr>
            <w:pStyle w:val="Footer"/>
            <w:jc w:val="right"/>
            <w:rPr>
              <w:rFonts w:ascii="Tahoma" w:hAnsi="Tahoma" w:cs="Tahoma"/>
              <w:sz w:val="16"/>
              <w:szCs w:val="16"/>
            </w:rPr>
          </w:pPr>
          <w:r w:rsidRPr="00C0432E">
            <w:rPr>
              <w:rFonts w:ascii="Tahoma" w:hAnsi="Tahoma" w:cs="Tahoma"/>
              <w:sz w:val="16"/>
              <w:szCs w:val="16"/>
            </w:rPr>
            <w:t xml:space="preserve">Side </w:t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0C7AA9">
            <w:rPr>
              <w:rStyle w:val="PageNumber"/>
              <w:rFonts w:ascii="Tahoma" w:hAnsi="Tahoma" w:cs="Tahoma"/>
              <w:noProof/>
              <w:sz w:val="16"/>
              <w:szCs w:val="16"/>
            </w:rPr>
            <w:t>2</w:t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t xml:space="preserve"> af </w:t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0C7AA9">
            <w:rPr>
              <w:rStyle w:val="PageNumber"/>
              <w:rFonts w:ascii="Tahoma" w:hAnsi="Tahoma" w:cs="Tahoma"/>
              <w:noProof/>
              <w:sz w:val="16"/>
              <w:szCs w:val="16"/>
            </w:rPr>
            <w:t>2</w:t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14:paraId="771CBD49" w14:textId="77777777" w:rsidR="00A8054A" w:rsidRPr="001062EE" w:rsidRDefault="00A8054A">
    <w:pPr>
      <w:pStyle w:val="Footer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104"/>
      <w:gridCol w:w="5101"/>
    </w:tblGrid>
    <w:tr w:rsidR="00A8054A" w14:paraId="00A28724" w14:textId="77777777" w:rsidTr="00C0432E">
      <w:tc>
        <w:tcPr>
          <w:tcW w:w="5210" w:type="dxa"/>
        </w:tcPr>
        <w:p w14:paraId="3CA60D38" w14:textId="77777777" w:rsidR="00A8054A" w:rsidRPr="00C0432E" w:rsidRDefault="00036006" w:rsidP="001062EE">
          <w:pPr>
            <w:pStyle w:val="Footer"/>
            <w:rPr>
              <w:rFonts w:ascii="Tahoma" w:hAnsi="Tahoma" w:cs="Tahoma"/>
              <w:sz w:val="12"/>
            </w:rPr>
          </w:pPr>
          <w:r>
            <w:rPr>
              <w:rFonts w:ascii="Tahoma" w:hAnsi="Tahoma" w:cs="Tahoma"/>
              <w:sz w:val="12"/>
            </w:rPr>
            <w:t>V</w:t>
          </w:r>
          <w:r w:rsidR="002E6FA2">
            <w:rPr>
              <w:rFonts w:ascii="Tahoma" w:hAnsi="Tahoma" w:cs="Tahoma"/>
              <w:sz w:val="12"/>
            </w:rPr>
            <w:t>O202</w:t>
          </w:r>
          <w:r w:rsidR="00AC7BE7">
            <w:rPr>
              <w:rFonts w:ascii="Tahoma" w:hAnsi="Tahoma" w:cs="Tahoma"/>
              <w:sz w:val="12"/>
            </w:rPr>
            <w:t>2</w:t>
          </w:r>
          <w:r w:rsidR="002E6FA2">
            <w:rPr>
              <w:rFonts w:ascii="Tahoma" w:hAnsi="Tahoma" w:cs="Tahoma"/>
              <w:sz w:val="12"/>
            </w:rPr>
            <w:t>-</w:t>
          </w:r>
          <w:r w:rsidR="00AC7BE7">
            <w:rPr>
              <w:rFonts w:ascii="Tahoma" w:hAnsi="Tahoma" w:cs="Tahoma"/>
              <w:sz w:val="12"/>
            </w:rPr>
            <w:t>12</w:t>
          </w:r>
          <w:r w:rsidR="002E6FA2">
            <w:rPr>
              <w:rFonts w:ascii="Tahoma" w:hAnsi="Tahoma" w:cs="Tahoma"/>
              <w:sz w:val="12"/>
            </w:rPr>
            <w:t>-</w:t>
          </w:r>
          <w:r w:rsidR="00AC7BE7">
            <w:rPr>
              <w:rFonts w:ascii="Tahoma" w:hAnsi="Tahoma" w:cs="Tahoma"/>
              <w:sz w:val="12"/>
            </w:rPr>
            <w:t>20</w:t>
          </w:r>
        </w:p>
      </w:tc>
      <w:tc>
        <w:tcPr>
          <w:tcW w:w="5211" w:type="dxa"/>
        </w:tcPr>
        <w:p w14:paraId="4955EE44" w14:textId="77777777" w:rsidR="00A8054A" w:rsidRPr="00C0432E" w:rsidRDefault="00A8054A" w:rsidP="00C0432E">
          <w:pPr>
            <w:pStyle w:val="Footer"/>
            <w:jc w:val="right"/>
            <w:rPr>
              <w:rFonts w:ascii="Tahoma" w:hAnsi="Tahoma" w:cs="Tahoma"/>
              <w:sz w:val="16"/>
              <w:szCs w:val="16"/>
            </w:rPr>
          </w:pPr>
          <w:r w:rsidRPr="00C0432E">
            <w:rPr>
              <w:rFonts w:ascii="Tahoma" w:hAnsi="Tahoma" w:cs="Tahoma"/>
              <w:sz w:val="16"/>
              <w:szCs w:val="16"/>
            </w:rPr>
            <w:t xml:space="preserve">Side </w:t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0C7AA9">
            <w:rPr>
              <w:rStyle w:val="PageNumber"/>
              <w:rFonts w:ascii="Tahoma" w:hAnsi="Tahoma" w:cs="Tahoma"/>
              <w:noProof/>
              <w:sz w:val="16"/>
              <w:szCs w:val="16"/>
            </w:rPr>
            <w:t>1</w:t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t xml:space="preserve"> af </w:t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0C7AA9">
            <w:rPr>
              <w:rStyle w:val="PageNumber"/>
              <w:rFonts w:ascii="Tahoma" w:hAnsi="Tahoma" w:cs="Tahoma"/>
              <w:noProof/>
              <w:sz w:val="16"/>
              <w:szCs w:val="16"/>
            </w:rPr>
            <w:t>2</w:t>
          </w:r>
          <w:r w:rsidRPr="00C0432E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14:paraId="76271AC9" w14:textId="77777777" w:rsidR="00A8054A" w:rsidRPr="001062EE" w:rsidRDefault="00A8054A" w:rsidP="001062EE">
    <w:pPr>
      <w:pStyle w:val="Footer"/>
      <w:rPr>
        <w:rFonts w:ascii="Times"/>
        <w:sz w:val="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41EB2" w14:textId="77777777" w:rsidR="00CD7F70" w:rsidRDefault="00CD7F70">
      <w:r>
        <w:separator/>
      </w:r>
    </w:p>
  </w:footnote>
  <w:footnote w:type="continuationSeparator" w:id="0">
    <w:p w14:paraId="032F3B1C" w14:textId="77777777" w:rsidR="00CD7F70" w:rsidRDefault="00CD7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7" w:name="_MON_1066039548"/>
  <w:bookmarkEnd w:id="17"/>
  <w:p w14:paraId="7CC44896" w14:textId="77777777" w:rsidR="00A8054A" w:rsidRDefault="00A8054A">
    <w:pPr>
      <w:pStyle w:val="Header"/>
      <w:framePr w:hSpace="180" w:wrap="around" w:vAnchor="text" w:hAnchor="page" w:x="8769" w:y="15"/>
    </w:pPr>
    <w:r>
      <w:object w:dxaOrig="2302" w:dyaOrig="875" w14:anchorId="2E9EC1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114.45pt;height:43pt" o:ole="" fillcolor="window">
          <v:imagedata r:id="rId1" o:title=""/>
        </v:shape>
        <o:OLEObject Type="Embed" ProgID="Word.Picture.8" ShapeID="_x0000_i1031" DrawAspect="Content" ObjectID="_1745747008" r:id="rId2"/>
      </w:object>
    </w:r>
  </w:p>
  <w:p w14:paraId="1121A7CB" w14:textId="77777777" w:rsidR="00A8054A" w:rsidRDefault="00A8054A">
    <w:pPr>
      <w:pStyle w:val="Header"/>
      <w:rPr>
        <w:rFonts w:ascii="Arial Black" w:hAnsi="Arial Black"/>
        <w:sz w:val="12"/>
      </w:rPr>
    </w:pPr>
  </w:p>
  <w:p w14:paraId="532ECF9E" w14:textId="77777777" w:rsidR="00A8054A" w:rsidRDefault="00A8054A">
    <w:pPr>
      <w:pStyle w:val="Header"/>
      <w:rPr>
        <w:rFonts w:ascii="Arial Black" w:hAnsi="Arial Black"/>
        <w:sz w:val="44"/>
      </w:rPr>
    </w:pPr>
    <w:r>
      <w:rPr>
        <w:rFonts w:ascii="Arial Black" w:hAnsi="Arial Black"/>
        <w:sz w:val="44"/>
      </w:rPr>
      <w:t>Værkstedsordre</w:t>
    </w:r>
  </w:p>
  <w:p w14:paraId="45DFB511" w14:textId="77777777" w:rsidR="00A8054A" w:rsidRDefault="00A8054A">
    <w:pPr>
      <w:pStyle w:val="Header"/>
      <w:rPr>
        <w:rFonts w:ascii="Arial" w:hAnsi="Arial"/>
        <w:sz w:val="20"/>
      </w:rPr>
    </w:pPr>
  </w:p>
  <w:p w14:paraId="323230C2" w14:textId="77777777" w:rsidR="00A8054A" w:rsidRDefault="00CF41AE">
    <w:pPr>
      <w:pStyle w:val="Header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Afdeling for mekanisk prøvning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7AA23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F2AA8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69001D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" w15:restartNumberingAfterBreak="0">
    <w:nsid w:val="6854378F"/>
    <w:multiLevelType w:val="hybridMultilevel"/>
    <w:tmpl w:val="49D8690C"/>
    <w:lvl w:ilvl="0" w:tplc="AB488824">
      <w:start w:val="116"/>
      <w:numFmt w:val="bullet"/>
      <w:lvlText w:val=""/>
      <w:lvlJc w:val="left"/>
      <w:pPr>
        <w:ind w:left="417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" w15:restartNumberingAfterBreak="0">
    <w:nsid w:val="70663C7A"/>
    <w:multiLevelType w:val="hybridMultilevel"/>
    <w:tmpl w:val="788040AA"/>
    <w:lvl w:ilvl="0" w:tplc="D51C1A9E">
      <w:start w:val="1"/>
      <w:numFmt w:val="bullet"/>
      <w:lvlText w:val=""/>
      <w:lvlJc w:val="left"/>
      <w:pPr>
        <w:ind w:left="417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 w16cid:durableId="1066339202">
    <w:abstractNumId w:val="2"/>
  </w:num>
  <w:num w:numId="2" w16cid:durableId="869806550">
    <w:abstractNumId w:val="4"/>
  </w:num>
  <w:num w:numId="3" w16cid:durableId="1960143138">
    <w:abstractNumId w:val="3"/>
  </w:num>
  <w:num w:numId="4" w16cid:durableId="895701453">
    <w:abstractNumId w:val="1"/>
  </w:num>
  <w:num w:numId="5" w16cid:durableId="26426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C4"/>
    <w:rsid w:val="000247C0"/>
    <w:rsid w:val="00036006"/>
    <w:rsid w:val="000856D4"/>
    <w:rsid w:val="000B183E"/>
    <w:rsid w:val="000C7AA9"/>
    <w:rsid w:val="000C7C52"/>
    <w:rsid w:val="000F7543"/>
    <w:rsid w:val="001062EE"/>
    <w:rsid w:val="00116E9B"/>
    <w:rsid w:val="0015671F"/>
    <w:rsid w:val="001862C8"/>
    <w:rsid w:val="001D030C"/>
    <w:rsid w:val="00203623"/>
    <w:rsid w:val="00236184"/>
    <w:rsid w:val="002D6121"/>
    <w:rsid w:val="002E6FA2"/>
    <w:rsid w:val="0030181D"/>
    <w:rsid w:val="00347647"/>
    <w:rsid w:val="00371008"/>
    <w:rsid w:val="003A0E31"/>
    <w:rsid w:val="003E6CFB"/>
    <w:rsid w:val="004148B0"/>
    <w:rsid w:val="00437FF8"/>
    <w:rsid w:val="004A6251"/>
    <w:rsid w:val="004C161D"/>
    <w:rsid w:val="00503CF2"/>
    <w:rsid w:val="005648F6"/>
    <w:rsid w:val="005814C1"/>
    <w:rsid w:val="00582E63"/>
    <w:rsid w:val="00583465"/>
    <w:rsid w:val="005A4FB0"/>
    <w:rsid w:val="005A753B"/>
    <w:rsid w:val="005E7AC4"/>
    <w:rsid w:val="0060653D"/>
    <w:rsid w:val="0062350C"/>
    <w:rsid w:val="006E4F99"/>
    <w:rsid w:val="006F1C75"/>
    <w:rsid w:val="007A01EB"/>
    <w:rsid w:val="007B312A"/>
    <w:rsid w:val="00825EF3"/>
    <w:rsid w:val="00875BF7"/>
    <w:rsid w:val="00895465"/>
    <w:rsid w:val="008C384D"/>
    <w:rsid w:val="008C5117"/>
    <w:rsid w:val="008E3C2C"/>
    <w:rsid w:val="008F3407"/>
    <w:rsid w:val="0095300C"/>
    <w:rsid w:val="00967478"/>
    <w:rsid w:val="0097554D"/>
    <w:rsid w:val="00982492"/>
    <w:rsid w:val="00A039DA"/>
    <w:rsid w:val="00A128C2"/>
    <w:rsid w:val="00A2237F"/>
    <w:rsid w:val="00A8054A"/>
    <w:rsid w:val="00A934F6"/>
    <w:rsid w:val="00AC7BE7"/>
    <w:rsid w:val="00AF4511"/>
    <w:rsid w:val="00B07689"/>
    <w:rsid w:val="00B40593"/>
    <w:rsid w:val="00B575AB"/>
    <w:rsid w:val="00B75EF9"/>
    <w:rsid w:val="00B807DD"/>
    <w:rsid w:val="00BB5097"/>
    <w:rsid w:val="00C0432E"/>
    <w:rsid w:val="00C154A6"/>
    <w:rsid w:val="00C76459"/>
    <w:rsid w:val="00C81124"/>
    <w:rsid w:val="00C95B45"/>
    <w:rsid w:val="00CD6AD7"/>
    <w:rsid w:val="00CD7F70"/>
    <w:rsid w:val="00CF41AE"/>
    <w:rsid w:val="00D05CC1"/>
    <w:rsid w:val="00D44BAC"/>
    <w:rsid w:val="00DF032F"/>
    <w:rsid w:val="00E5125A"/>
    <w:rsid w:val="00E52FCF"/>
    <w:rsid w:val="00E552BB"/>
    <w:rsid w:val="00E742F3"/>
    <w:rsid w:val="00E87AC1"/>
    <w:rsid w:val="00EA4920"/>
    <w:rsid w:val="00EC6A10"/>
    <w:rsid w:val="00F40C81"/>
    <w:rsid w:val="00F476F1"/>
    <w:rsid w:val="00F722C4"/>
    <w:rsid w:val="00FD0AD4"/>
    <w:rsid w:val="00F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843F76"/>
  <w15:chartTrackingRefBased/>
  <w15:docId w15:val="{21834DE5-B7AA-48C4-AAC1-C50CA478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120"/>
      <w:jc w:val="center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82E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82E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06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062EE"/>
  </w:style>
  <w:style w:type="paragraph" w:styleId="BalloonText">
    <w:name w:val="Balloon Text"/>
    <w:basedOn w:val="Normal"/>
    <w:semiHidden/>
    <w:rsid w:val="008C38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28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183E"/>
    <w:rPr>
      <w:color w:val="808080"/>
    </w:rPr>
  </w:style>
  <w:style w:type="paragraph" w:styleId="ListBullet">
    <w:name w:val="List Bullet"/>
    <w:basedOn w:val="Normal"/>
    <w:rsid w:val="00582E63"/>
    <w:pPr>
      <w:numPr>
        <w:numId w:val="4"/>
      </w:numPr>
      <w:contextualSpacing/>
    </w:pPr>
  </w:style>
  <w:style w:type="paragraph" w:styleId="ListNumber">
    <w:name w:val="List Number"/>
    <w:basedOn w:val="Normal"/>
    <w:rsid w:val="00582E63"/>
    <w:pPr>
      <w:numPr>
        <w:numId w:val="5"/>
      </w:numPr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582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582E6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7.bin"/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orceTmp\Templates\FORCE\BDU005\Dep167\Material_and_Procedure_Test\V&#230;rkstedsordre_da%20version%20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AA4A256238480F83AD3CD8BFDF7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82519-7F6C-46A5-82AB-49DECF4084C8}"/>
      </w:docPartPr>
      <w:docPartBody>
        <w:p w:rsidR="00EE2BBB" w:rsidRDefault="00000000">
          <w:pPr>
            <w:pStyle w:val="83AA4A256238480F83AD3CD8BFDF7F84"/>
          </w:pPr>
          <w:r w:rsidRPr="003D2E3C">
            <w:rPr>
              <w:rStyle w:val="PlaceholderText"/>
            </w:rPr>
            <w:t>Taskmanagers initials</w:t>
          </w:r>
        </w:p>
      </w:docPartBody>
    </w:docPart>
    <w:docPart>
      <w:docPartPr>
        <w:name w:val="A6E87E7B36E844A7BB18DDC1FA398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B585-B664-4320-B25B-ED70C575688E}"/>
      </w:docPartPr>
      <w:docPartBody>
        <w:p w:rsidR="00EE2BBB" w:rsidRDefault="00000000">
          <w:pPr>
            <w:pStyle w:val="A6E87E7B36E844A7BB18DDC1FA398BC5"/>
          </w:pPr>
          <w:r w:rsidRPr="003D2E3C">
            <w:rPr>
              <w:rStyle w:val="PlaceholderText"/>
            </w:rPr>
            <w:t>Task ID</w:t>
          </w:r>
        </w:p>
      </w:docPartBody>
    </w:docPart>
    <w:docPart>
      <w:docPartPr>
        <w:name w:val="E8C4FDD9AF87407EBDB67007A633A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98C00-B091-4D43-AD11-1C570EBF145F}"/>
      </w:docPartPr>
      <w:docPartBody>
        <w:p w:rsidR="00EE2BBB" w:rsidRDefault="00000000">
          <w:pPr>
            <w:pStyle w:val="E8C4FDD9AF87407EBDB67007A633AF5D"/>
          </w:pPr>
          <w:r w:rsidRPr="003D2E3C">
            <w:rPr>
              <w:rStyle w:val="PlaceholderText"/>
            </w:rP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04"/>
    <w:rsid w:val="00087FCD"/>
    <w:rsid w:val="00BE5804"/>
    <w:rsid w:val="00C71E5D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3AA4A256238480F83AD3CD8BFDF7F84">
    <w:name w:val="83AA4A256238480F83AD3CD8BFDF7F84"/>
  </w:style>
  <w:style w:type="paragraph" w:customStyle="1" w:styleId="A6E87E7B36E844A7BB18DDC1FA398BC5">
    <w:name w:val="A6E87E7B36E844A7BB18DDC1FA398BC5"/>
  </w:style>
  <w:style w:type="paragraph" w:customStyle="1" w:styleId="E8C4FDD9AF87407EBDB67007A633AF5D">
    <w:name w:val="E8C4FDD9AF87407EBDB67007A633AF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70DE5-1E87-427E-B6DB-C0DDB7A7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Værkstedsordre_da version 2</Template>
  <TotalTime>70</TotalTime>
  <Pages>2</Pages>
  <Words>475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Værkstedsordre_da version 2</vt:lpstr>
    </vt:vector>
  </TitlesOfParts>
  <Company>FORCE Instituttet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Værkstedsordre_da version 2</dc:title>
  <dc:subject/>
  <dc:creator>Esben Nielsen</dc:creator>
  <cp:keywords/>
  <dc:description/>
  <cp:lastModifiedBy>Esben Nielsen</cp:lastModifiedBy>
  <cp:revision>8</cp:revision>
  <cp:lastPrinted>2021-09-23T10:04:00Z</cp:lastPrinted>
  <dcterms:created xsi:type="dcterms:W3CDTF">2023-05-15T09:41:00Z</dcterms:created>
  <dcterms:modified xsi:type="dcterms:W3CDTF">2023-05-16T10:56:00Z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">
    <vt:lpwstr>Beskrivelse af opgave til værksted</vt:lpwstr>
  </property>
  <property fmtid="{D5CDD505-2E9C-101B-9397-08002B2CF9AE}" pid="3" name="MailTemplate">
    <vt:lpwstr>
    </vt:lpwstr>
  </property>
  <property fmtid="{D5CDD505-2E9C-101B-9397-08002B2CF9AE}" pid="4" name="MailSubject">
    <vt:lpwstr>
    </vt:lpwstr>
  </property>
  <property fmtid="{D5CDD505-2E9C-101B-9397-08002B2CF9AE}" pid="5" name="MailText">
    <vt:lpwstr>
    </vt:lpwstr>
  </property>
  <property fmtid="{D5CDD505-2E9C-101B-9397-08002B2CF9AE}" pid="6" name="HelpDisplay">
    <vt:lpwstr>
    </vt:lpwstr>
  </property>
  <property fmtid="{D5CDD505-2E9C-101B-9397-08002B2CF9AE}" pid="7" name="HelpURL">
    <vt:lpwstr>
    </vt:lpwstr>
  </property>
  <property fmtid="{D5CDD505-2E9C-101B-9397-08002B2CF9AE}" pid="8" name="DocumentType">
    <vt:lpwstr>2.6</vt:lpwstr>
  </property>
  <property fmtid="{D5CDD505-2E9C-101B-9397-08002B2CF9AE}" pid="9" name="VersionNr">
    <vt:i4>1</vt:i4>
  </property>
  <property fmtid="{D5CDD505-2E9C-101B-9397-08002B2CF9AE}" pid="10" name="RevisionNr">
    <vt:i4>0</vt:i4>
  </property>
  <property fmtid="{D5CDD505-2E9C-101B-9397-08002B2CF9AE}" pid="11" name="NumberOfAttachments">
    <vt:i4>0</vt:i4>
  </property>
  <property fmtid="{D5CDD505-2E9C-101B-9397-08002B2CF9AE}" pid="12" name="AvailableToCreatorOnly">
    <vt:bool>false</vt:bool>
  </property>
  <property fmtid="{D5CDD505-2E9C-101B-9397-08002B2CF9AE}" pid="13" name="IncludeGeneralConditions">
    <vt:bool>false</vt:bool>
  </property>
  <property fmtid="{D5CDD505-2E9C-101B-9397-08002B2CF9AE}" pid="14" name="AllowDeselectGeneralConditions">
    <vt:bool>false</vt:bool>
  </property>
  <property fmtid="{D5CDD505-2E9C-101B-9397-08002B2CF9AE}" pid="15" name="TemplateName">
    <vt:lpwstr>Værkstedsordre_da.dotx</vt:lpwstr>
  </property>
  <property fmtid="{D5CDD505-2E9C-101B-9397-08002B2CF9AE}" pid="16" name="LegacyTemplateId">
    <vt:lpwstr>
    </vt:lpwstr>
  </property>
  <property fmtid="{D5CDD505-2E9C-101B-9397-08002B2CF9AE}" pid="17" name="DefaultSavename">
    <vt:lpwstr>
    </vt:lpwstr>
  </property>
  <property fmtid="{D5CDD505-2E9C-101B-9397-08002B2CF9AE}" pid="18" name="D4FlowUrl">
    <vt:lpwstr>
    </vt:lpwstr>
  </property>
  <property fmtid="{D5CDD505-2E9C-101B-9397-08002B2CF9AE}" pid="19" name="Template">
    <vt:lpwstr>BDU005\Dep167\Material_and_Procedure_Test\Værkstedsordre_da version 2.dotm</vt:lpwstr>
  </property>
  <property fmtid="{D5CDD505-2E9C-101B-9397-08002B2CF9AE}" pid="20" name="LinkedFrom">
    <vt:lpwstr/>
  </property>
  <property fmtid="{D5CDD505-2E9C-101B-9397-08002B2CF9AE}" pid="21" name="NewFORCELanguage">
    <vt:lpwstr>da</vt:lpwstr>
  </property>
</Properties>
</file>